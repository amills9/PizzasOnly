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12A6" w14:textId="309E0628" w:rsidR="00682A05" w:rsidRPr="00170182" w:rsidRDefault="000E7B92" w:rsidP="00543D31">
      <w:pPr>
        <w:pStyle w:val="Heading1"/>
      </w:pPr>
      <w:bookmarkStart w:id="0" w:name="_Toc511220124"/>
      <w:r w:rsidRPr="00170182">
        <w:t>Project</w:t>
      </w:r>
      <w:r w:rsidR="00F1052A" w:rsidRPr="00170182">
        <w:t xml:space="preserve"> </w:t>
      </w:r>
      <w:r w:rsidR="008E3ADE">
        <w:t>a</w:t>
      </w:r>
      <w:r w:rsidR="00E2658C" w:rsidRPr="00170182">
        <w:t>ssessment</w:t>
      </w:r>
      <w:r w:rsidR="00473146" w:rsidRPr="00170182">
        <w:t xml:space="preserve">: </w:t>
      </w:r>
      <w:r w:rsidR="008E3ADE">
        <w:t>Develop application to automate a process</w:t>
      </w:r>
    </w:p>
    <w:bookmarkEnd w:id="0"/>
    <w:p w14:paraId="5CE0E7A3" w14:textId="77777777" w:rsidR="00543D31" w:rsidRPr="00A56627" w:rsidRDefault="00543D31" w:rsidP="00543D31">
      <w:pPr>
        <w:pStyle w:val="Heading2"/>
      </w:pPr>
      <w:r w:rsidRPr="00A56627">
        <w:t>Criteria</w:t>
      </w:r>
    </w:p>
    <w:p w14:paraId="3B2330B5" w14:textId="77777777" w:rsidR="00543D31" w:rsidRDefault="00543D31" w:rsidP="00543D31">
      <w:pPr>
        <w:pStyle w:val="Heading3"/>
      </w:pPr>
      <w:r w:rsidRPr="007A6B4A">
        <w:t>Unit code, name and release number</w:t>
      </w:r>
    </w:p>
    <w:p w14:paraId="3190D27B" w14:textId="77777777" w:rsidR="00ED289D" w:rsidRPr="00D83795" w:rsidRDefault="00ED289D" w:rsidP="00ED289D">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ICTPRG405 – Automate processes (1)</w:t>
      </w:r>
    </w:p>
    <w:p w14:paraId="1DE9BDD6" w14:textId="52A2C84E" w:rsidR="00543D31" w:rsidRDefault="00E95339" w:rsidP="00543D31">
      <w:pPr>
        <w:pBdr>
          <w:top w:val="single" w:sz="4" w:space="1" w:color="2D739F"/>
          <w:left w:val="single" w:sz="4" w:space="4" w:color="2D739F"/>
          <w:bottom w:val="single" w:sz="4" w:space="1" w:color="2D739F"/>
          <w:right w:val="single" w:sz="4" w:space="4" w:color="2D739F"/>
        </w:pBdr>
        <w:rPr>
          <w:szCs w:val="22"/>
          <w:lang w:eastAsia="en-AU"/>
        </w:rPr>
      </w:pPr>
      <w:r w:rsidRPr="00D83795">
        <w:rPr>
          <w:szCs w:val="22"/>
          <w:lang w:eastAsia="en-AU"/>
        </w:rPr>
        <w:t xml:space="preserve">ICTPRG407 - Write </w:t>
      </w:r>
      <w:r w:rsidRPr="006C4508">
        <w:rPr>
          <w:noProof/>
          <w:szCs w:val="22"/>
          <w:lang w:eastAsia="en-AU"/>
        </w:rPr>
        <w:t>script</w:t>
      </w:r>
      <w:r w:rsidRPr="00D83795">
        <w:rPr>
          <w:szCs w:val="22"/>
          <w:lang w:eastAsia="en-AU"/>
        </w:rPr>
        <w:t xml:space="preserve"> for software applications (1)</w:t>
      </w:r>
      <w:bookmarkEnd w:id="1"/>
    </w:p>
    <w:p w14:paraId="2B24823A" w14:textId="77777777" w:rsidR="00543D31" w:rsidRDefault="00543D31" w:rsidP="00543D31">
      <w:pPr>
        <w:pStyle w:val="Heading3"/>
      </w:pPr>
      <w:r w:rsidRPr="00A41E27">
        <w:t>Qualification</w:t>
      </w:r>
      <w:r>
        <w:t>/Course</w:t>
      </w:r>
      <w:r w:rsidRPr="00A41E27">
        <w:t xml:space="preserve"> code, name and release number</w:t>
      </w:r>
    </w:p>
    <w:p w14:paraId="7206DFA6" w14:textId="24B0ADC1" w:rsidR="00543D31" w:rsidRDefault="00EC34BE" w:rsidP="00543D31">
      <w:pPr>
        <w:pBdr>
          <w:top w:val="single" w:sz="4" w:space="1" w:color="2D739F"/>
          <w:left w:val="single" w:sz="4" w:space="4" w:color="2D739F"/>
          <w:bottom w:val="single" w:sz="4" w:space="1" w:color="2D739F"/>
          <w:right w:val="single" w:sz="4" w:space="4" w:color="2D739F"/>
        </w:pBdr>
        <w:rPr>
          <w:szCs w:val="22"/>
          <w:lang w:eastAsia="en-AU"/>
        </w:rPr>
      </w:pPr>
      <w:bookmarkStart w:id="2" w:name="Qualification"/>
      <w:r>
        <w:rPr>
          <w:szCs w:val="22"/>
          <w:lang w:eastAsia="en-AU"/>
        </w:rPr>
        <w:t>ICT405</w:t>
      </w:r>
      <w:r w:rsidR="00CD0881">
        <w:rPr>
          <w:szCs w:val="22"/>
          <w:lang w:eastAsia="en-AU"/>
        </w:rPr>
        <w:t>1</w:t>
      </w:r>
      <w:r w:rsidR="00ED289D">
        <w:rPr>
          <w:szCs w:val="22"/>
          <w:lang w:eastAsia="en-AU"/>
        </w:rPr>
        <w:t>8</w:t>
      </w:r>
      <w:r w:rsidR="00DA6475" w:rsidRPr="00E72EF0">
        <w:rPr>
          <w:szCs w:val="22"/>
          <w:lang w:eastAsia="en-AU"/>
        </w:rPr>
        <w:t xml:space="preserve"> - Certificate IV in </w:t>
      </w:r>
      <w:bookmarkEnd w:id="2"/>
      <w:r w:rsidR="00CD0881">
        <w:rPr>
          <w:szCs w:val="22"/>
          <w:lang w:eastAsia="en-AU"/>
        </w:rPr>
        <w:t>Programming</w:t>
      </w:r>
    </w:p>
    <w:p w14:paraId="2F9ED324" w14:textId="3A99CE6C" w:rsidR="006479D8" w:rsidRPr="006479D8" w:rsidRDefault="006479D8" w:rsidP="00543D31">
      <w:pPr>
        <w:pBdr>
          <w:top w:val="single" w:sz="4" w:space="1" w:color="2D739F"/>
          <w:left w:val="single" w:sz="4" w:space="4" w:color="2D739F"/>
          <w:bottom w:val="single" w:sz="4" w:space="1" w:color="2D739F"/>
          <w:right w:val="single" w:sz="4" w:space="4" w:color="2D739F"/>
        </w:pBdr>
        <w:rPr>
          <w:color w:val="FF0000"/>
          <w:szCs w:val="22"/>
          <w:lang w:eastAsia="en-AU"/>
        </w:rPr>
      </w:pPr>
      <w:r w:rsidRPr="006479D8">
        <w:rPr>
          <w:color w:val="FF0000"/>
          <w:szCs w:val="22"/>
          <w:lang w:eastAsia="en-AU"/>
        </w:rPr>
        <w:t>**Amend the qualification box before distributing to the student. The information here should only contain the qualification the student is enrolled in**</w:t>
      </w:r>
    </w:p>
    <w:p w14:paraId="0CBEC8D6" w14:textId="77777777" w:rsidR="00543D31" w:rsidRPr="00A56627" w:rsidRDefault="00543D31" w:rsidP="00543D31">
      <w:pPr>
        <w:pStyle w:val="Heading2"/>
      </w:pPr>
      <w:r w:rsidRPr="00A56627">
        <w:t>Student details</w:t>
      </w:r>
    </w:p>
    <w:p w14:paraId="0E2B7204" w14:textId="77777777" w:rsidR="00543D31" w:rsidRDefault="00543D31" w:rsidP="00543D31">
      <w:pPr>
        <w:pStyle w:val="Heading3"/>
      </w:pPr>
      <w:r w:rsidRPr="00AA18CF">
        <w:t>Student number</w:t>
      </w:r>
    </w:p>
    <w:p w14:paraId="1CD0505D" w14:textId="38C53700" w:rsidR="00A41BA4" w:rsidRPr="00D83795" w:rsidRDefault="00CF4C86" w:rsidP="00543D31">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880783361</w:t>
      </w:r>
    </w:p>
    <w:p w14:paraId="2BF21ED9" w14:textId="77777777" w:rsidR="00543D31" w:rsidRDefault="00543D31" w:rsidP="00543D31">
      <w:pPr>
        <w:pStyle w:val="Heading3"/>
      </w:pPr>
      <w:r w:rsidRPr="00AA18CF">
        <w:t xml:space="preserve">Student </w:t>
      </w:r>
      <w:r>
        <w:t>name</w:t>
      </w:r>
    </w:p>
    <w:p w14:paraId="258A31CE" w14:textId="4A7797B3" w:rsidR="00A41BA4" w:rsidRPr="00D83795" w:rsidRDefault="00CF4C86" w:rsidP="00543D31">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Andrew Mills</w:t>
      </w:r>
    </w:p>
    <w:p w14:paraId="55EFD908" w14:textId="77777777" w:rsidR="00543D31" w:rsidRPr="00A56627" w:rsidRDefault="00543D31" w:rsidP="00543D31">
      <w:pPr>
        <w:pStyle w:val="Heading2"/>
      </w:pPr>
      <w:r w:rsidRPr="00A56627">
        <w:t>Assessment Declaration</w:t>
      </w:r>
    </w:p>
    <w:p w14:paraId="6D65EBDC" w14:textId="77777777" w:rsidR="00543D31" w:rsidRPr="00FF3AA4" w:rsidRDefault="00543D31" w:rsidP="00BF4F83">
      <w:pPr>
        <w:pStyle w:val="Bulletlist"/>
      </w:pPr>
      <w:r w:rsidRPr="00FF3AA4">
        <w:t xml:space="preserve">This assessment is my original work </w:t>
      </w:r>
      <w:r w:rsidRPr="006C4508">
        <w:rPr>
          <w:noProof/>
        </w:rPr>
        <w:t>and</w:t>
      </w:r>
      <w:r w:rsidRPr="00FF3AA4">
        <w:t xml:space="preserve"> no part of it has </w:t>
      </w:r>
      <w:r w:rsidRPr="006C4508">
        <w:rPr>
          <w:noProof/>
        </w:rPr>
        <w:t>been copied</w:t>
      </w:r>
      <w:r w:rsidRPr="00FF3AA4">
        <w:t xml:space="preserve"> from any other source except where </w:t>
      </w:r>
      <w:r w:rsidRPr="006C4508">
        <w:rPr>
          <w:noProof/>
        </w:rPr>
        <w:t>due</w:t>
      </w:r>
      <w:r w:rsidRPr="00FF3AA4">
        <w:t xml:space="preserve"> acknowledgement </w:t>
      </w:r>
      <w:r w:rsidRPr="006C4508">
        <w:rPr>
          <w:noProof/>
        </w:rPr>
        <w:t>is made</w:t>
      </w:r>
      <w:r w:rsidRPr="00FF3AA4">
        <w:t>.</w:t>
      </w:r>
    </w:p>
    <w:p w14:paraId="7A165399" w14:textId="77777777" w:rsidR="00543D31" w:rsidRPr="00FF3AA4" w:rsidRDefault="00543D31" w:rsidP="00BF4F83">
      <w:pPr>
        <w:pStyle w:val="Bulletlist"/>
      </w:pPr>
      <w:r w:rsidRPr="00FF3AA4">
        <w:t xml:space="preserve">No part of this assessment has been written for me by any other person except where such collaboration has </w:t>
      </w:r>
      <w:r w:rsidRPr="006C4508">
        <w:rPr>
          <w:noProof/>
        </w:rPr>
        <w:t>been authorised</w:t>
      </w:r>
      <w:r w:rsidRPr="00FF3AA4">
        <w:t xml:space="preserve"> by the assessor concerned.</w:t>
      </w:r>
    </w:p>
    <w:p w14:paraId="45921E60" w14:textId="77777777" w:rsidR="00543D31" w:rsidRPr="00FF3AA4" w:rsidRDefault="00543D31" w:rsidP="00BF4F83">
      <w:pPr>
        <w:pStyle w:val="Bulletlist"/>
      </w:pPr>
      <w:r w:rsidRPr="00FF3AA4">
        <w:t xml:space="preserve">I understand that plagiarism is the presentation of the work, idea or creation of another person as though it is your own. Plagiarism occurs when the origin of the material used </w:t>
      </w:r>
      <w:r w:rsidRPr="006C4508">
        <w:rPr>
          <w:noProof/>
        </w:rPr>
        <w:t>is not appropriately cited</w:t>
      </w:r>
      <w:r w:rsidRPr="00FF3AA4">
        <w:t xml:space="preserve">. No part of this assessment </w:t>
      </w:r>
      <w:r w:rsidRPr="006C4508">
        <w:rPr>
          <w:noProof/>
        </w:rPr>
        <w:t>is plagiarised</w:t>
      </w:r>
      <w:r w:rsidRPr="00FF3AA4">
        <w:t>.</w:t>
      </w:r>
    </w:p>
    <w:p w14:paraId="11A42437" w14:textId="77777777" w:rsidR="00543D31" w:rsidRDefault="00543D31" w:rsidP="00543D31">
      <w:pPr>
        <w:pStyle w:val="Heading3"/>
      </w:pPr>
      <w:r w:rsidRPr="00AE2B8B">
        <w:t>Student signature</w:t>
      </w:r>
      <w:r>
        <w:t xml:space="preserve"> and </w:t>
      </w:r>
      <w:r w:rsidRPr="00AE2B8B">
        <w:t>Date</w:t>
      </w:r>
    </w:p>
    <w:p w14:paraId="745E2F5E" w14:textId="77777777" w:rsidR="00543D31" w:rsidRPr="00D83795" w:rsidRDefault="00543D31" w:rsidP="00543D31">
      <w:pPr>
        <w:pBdr>
          <w:top w:val="single" w:sz="4" w:space="1" w:color="2D739F"/>
          <w:left w:val="single" w:sz="4" w:space="4" w:color="2D739F"/>
          <w:bottom w:val="single" w:sz="4" w:space="1" w:color="2D739F"/>
          <w:right w:val="single" w:sz="4" w:space="4" w:color="2D739F"/>
        </w:pBdr>
        <w:rPr>
          <w:szCs w:val="22"/>
          <w:lang w:eastAsia="en-AU"/>
        </w:rPr>
      </w:pPr>
    </w:p>
    <w:p w14:paraId="5C4C253A" w14:textId="77777777" w:rsidR="00543D31" w:rsidRDefault="00543D31" w:rsidP="00543D31">
      <w:pPr>
        <w:rPr>
          <w:lang w:eastAsia="en-AU"/>
        </w:rPr>
        <w:sectPr w:rsidR="00543D31"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000AB546" w14:textId="67E8C4FC" w:rsidR="00E95339" w:rsidRPr="00C14A60" w:rsidRDefault="00E95339" w:rsidP="00E95339">
      <w:pPr>
        <w:pStyle w:val="SmallerText-Black"/>
        <w:tabs>
          <w:tab w:val="left" w:pos="2127"/>
        </w:tabs>
        <w:rPr>
          <w:color w:val="808080" w:themeColor="background1" w:themeShade="80"/>
        </w:rPr>
      </w:pPr>
      <w:r w:rsidRPr="00A47DED">
        <w:lastRenderedPageBreak/>
        <w:t>Version</w:t>
      </w:r>
      <w:r>
        <w:t>:</w:t>
      </w:r>
      <w:r>
        <w:tab/>
      </w:r>
      <w:r w:rsidR="00B2502F">
        <w:t>20200108</w:t>
      </w:r>
    </w:p>
    <w:p w14:paraId="35D8FA86" w14:textId="6D3C9F07" w:rsidR="00E95339" w:rsidRPr="00867E80" w:rsidRDefault="00E95339" w:rsidP="00E95339">
      <w:pPr>
        <w:pStyle w:val="SmallerText-Black"/>
        <w:tabs>
          <w:tab w:val="left" w:pos="2127"/>
        </w:tabs>
      </w:pPr>
      <w:r>
        <w:t>Date created:</w:t>
      </w:r>
      <w:r>
        <w:tab/>
      </w:r>
      <w:r w:rsidR="006479D8">
        <w:t>29 October 2019</w:t>
      </w:r>
    </w:p>
    <w:p w14:paraId="600FB415" w14:textId="4C3F2C68" w:rsidR="00E95339" w:rsidRPr="00867E80" w:rsidRDefault="00E95339" w:rsidP="00E95339">
      <w:pPr>
        <w:pStyle w:val="SmallerText-Black"/>
        <w:tabs>
          <w:tab w:val="left" w:pos="2127"/>
        </w:tabs>
      </w:pPr>
      <w:r>
        <w:t>Date modified:</w:t>
      </w:r>
      <w:r>
        <w:tab/>
      </w:r>
      <w:r w:rsidR="00B2502F">
        <w:t>8</w:t>
      </w:r>
      <w:r w:rsidR="006479D8">
        <w:t xml:space="preserve"> January 2020</w:t>
      </w:r>
    </w:p>
    <w:p w14:paraId="557C6318" w14:textId="77777777" w:rsidR="00E95339" w:rsidRPr="00867E80" w:rsidRDefault="00E95339" w:rsidP="00E95339">
      <w:pPr>
        <w:pStyle w:val="SmallerText-Black"/>
      </w:pPr>
    </w:p>
    <w:p w14:paraId="1FF264EA" w14:textId="77777777" w:rsidR="00E95339" w:rsidRDefault="00E95339" w:rsidP="00E95339">
      <w:r>
        <w:t>For queries, please contact:</w:t>
      </w:r>
    </w:p>
    <w:p w14:paraId="31162CA4" w14:textId="77777777" w:rsidR="00E95339" w:rsidRPr="008632F5" w:rsidRDefault="00E95339" w:rsidP="00E95339">
      <w:pPr>
        <w:pStyle w:val="SmallerText-Black"/>
        <w:tabs>
          <w:tab w:val="left" w:pos="2127"/>
        </w:tabs>
      </w:pPr>
      <w:r w:rsidRPr="008632F5">
        <w:t xml:space="preserve">Technology and Business Services </w:t>
      </w:r>
      <w:proofErr w:type="spellStart"/>
      <w:r w:rsidRPr="008632F5">
        <w:t>SkillPoint</w:t>
      </w:r>
      <w:proofErr w:type="spellEnd"/>
    </w:p>
    <w:p w14:paraId="56325691" w14:textId="72898D0D" w:rsidR="00060A46" w:rsidRPr="003D7461" w:rsidRDefault="006479D8" w:rsidP="006479D8">
      <w:pPr>
        <w:pStyle w:val="SmallerText-Black"/>
        <w:tabs>
          <w:tab w:val="left" w:pos="2127"/>
        </w:tabs>
        <w:rPr>
          <w:i/>
          <w:color w:val="808080" w:themeColor="background1" w:themeShade="80"/>
        </w:rPr>
      </w:pPr>
      <w:r>
        <w:t>Ultimo</w:t>
      </w:r>
    </w:p>
    <w:p w14:paraId="642FE386" w14:textId="11D78F8A" w:rsidR="00060A46" w:rsidRPr="000301F0" w:rsidRDefault="00403FF8" w:rsidP="00060A46">
      <w:pPr>
        <w:pStyle w:val="SmallerText-Black"/>
        <w:spacing w:before="1440"/>
      </w:pPr>
      <w:r>
        <w:t>© 2020</w:t>
      </w:r>
      <w:r w:rsidR="00060A46" w:rsidRPr="000301F0">
        <w:t xml:space="preserve"> TAFE NSW, Sydney</w:t>
      </w:r>
      <w:r w:rsidR="00060A46" w:rsidRPr="000301F0">
        <w:rPr>
          <w:noProof/>
          <w:lang w:eastAsia="en-AU"/>
        </w:rPr>
        <w:br/>
      </w:r>
      <w:r w:rsidR="00060A46" w:rsidRPr="000301F0">
        <w:t>RTO Provider Number 90003 | CRICOS Provider Code: 00591E</w:t>
      </w:r>
    </w:p>
    <w:p w14:paraId="1C386645" w14:textId="1926248A" w:rsidR="00060A46" w:rsidRPr="00D23A6C" w:rsidRDefault="00060A46" w:rsidP="00060A46">
      <w:pPr>
        <w:pStyle w:val="SmallerText-Black"/>
      </w:pPr>
      <w:r>
        <w:t xml:space="preserve">This assessment can </w:t>
      </w:r>
      <w:r w:rsidRPr="006C4508">
        <w:rPr>
          <w:noProof/>
        </w:rPr>
        <w:t>be found</w:t>
      </w:r>
      <w:r>
        <w:t xml:space="preserve"> in the</w:t>
      </w:r>
      <w:r w:rsidR="00C9498C">
        <w:t xml:space="preserve"> </w:t>
      </w:r>
      <w:hyperlink r:id="rId17" w:history="1">
        <w:r w:rsidRPr="00C036C0">
          <w:rPr>
            <w:rStyle w:val="Hyperlink"/>
          </w:rPr>
          <w:t>Learning Bank</w:t>
        </w:r>
      </w:hyperlink>
    </w:p>
    <w:p w14:paraId="3AB82FB2" w14:textId="5DE0A229" w:rsidR="00060A46" w:rsidRPr="000301F0" w:rsidRDefault="00060A46" w:rsidP="00060A46">
      <w:pPr>
        <w:pStyle w:val="SmallerText-Black"/>
      </w:pPr>
      <w:r w:rsidRPr="000301F0">
        <w:t>The contents in this docum</w:t>
      </w:r>
      <w:r>
        <w:t xml:space="preserve">ent </w:t>
      </w:r>
      <w:r w:rsidRPr="006C4508">
        <w:rPr>
          <w:noProof/>
        </w:rPr>
        <w:t>is</w:t>
      </w:r>
      <w:r w:rsidR="00403FF8">
        <w:t xml:space="preserve"> copyright © TAFE NSW 2020</w:t>
      </w:r>
      <w:r w:rsidRPr="000301F0">
        <w:t xml:space="preserve">, and should not </w:t>
      </w:r>
      <w:r w:rsidRPr="006C4508">
        <w:rPr>
          <w:noProof/>
        </w:rPr>
        <w:t>be reproduced</w:t>
      </w:r>
      <w:r w:rsidRPr="000301F0">
        <w:t xml:space="preserve"> without the permission of the TAFE NSW. </w:t>
      </w:r>
      <w:r w:rsidRPr="006C4508">
        <w:rPr>
          <w:noProof/>
        </w:rPr>
        <w:t>Information</w:t>
      </w:r>
      <w:r w:rsidRPr="000301F0">
        <w:t xml:space="preserve"> contained in this document is correct at time of printing: </w:t>
      </w:r>
      <w:r w:rsidRPr="000301F0">
        <w:fldChar w:fldCharType="begin"/>
      </w:r>
      <w:r w:rsidRPr="000301F0">
        <w:instrText xml:space="preserve"> DATE  \@ "d MMMM yyyy"  \* MERGEFORMAT </w:instrText>
      </w:r>
      <w:r w:rsidRPr="000301F0">
        <w:fldChar w:fldCharType="separate"/>
      </w:r>
      <w:r w:rsidR="00CF4C86">
        <w:rPr>
          <w:noProof/>
        </w:rPr>
        <w:t>10 September 2021</w:t>
      </w:r>
      <w:r w:rsidRPr="000301F0">
        <w:fldChar w:fldCharType="end"/>
      </w:r>
      <w:r w:rsidRPr="000301F0">
        <w:t xml:space="preserve">. For current </w:t>
      </w:r>
      <w:r w:rsidRPr="006C4508">
        <w:rPr>
          <w:noProof/>
        </w:rPr>
        <w:t>information</w:t>
      </w:r>
      <w:r w:rsidRPr="000301F0">
        <w:t xml:space="preserve"> please refer to our website</w:t>
      </w:r>
      <w:r>
        <w:t xml:space="preserve"> or your teacher as appropriate</w:t>
      </w:r>
      <w:r w:rsidRPr="000301F0">
        <w:t>.</w:t>
      </w:r>
    </w:p>
    <w:p w14:paraId="0FBE5406" w14:textId="77777777" w:rsidR="006C2A8E" w:rsidRDefault="006C2A8E">
      <w:pPr>
        <w:tabs>
          <w:tab w:val="clear" w:pos="284"/>
        </w:tabs>
        <w:spacing w:before="0" w:after="200" w:line="276" w:lineRule="auto"/>
        <w:rPr>
          <w:szCs w:val="22"/>
        </w:rPr>
        <w:sectPr w:rsidR="006C2A8E" w:rsidSect="00977907">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4204C952" w14:textId="61F9EB0F" w:rsidR="008A6997" w:rsidRPr="008F6497" w:rsidRDefault="00454FB7" w:rsidP="008F6497">
      <w:pPr>
        <w:pStyle w:val="Heading2"/>
      </w:pPr>
      <w:r w:rsidRPr="008F6497">
        <w:lastRenderedPageBreak/>
        <w:t>A</w:t>
      </w:r>
      <w:r w:rsidR="00EA68F5" w:rsidRPr="008F6497">
        <w:t>ssessment</w:t>
      </w:r>
      <w:r w:rsidRPr="008F6497">
        <w:t xml:space="preserve"> </w:t>
      </w:r>
      <w:r w:rsidR="00E2658C" w:rsidRPr="008F6497">
        <w:t>instructions</w:t>
      </w:r>
    </w:p>
    <w:p w14:paraId="78A6770D" w14:textId="24F43972" w:rsidR="00141B42" w:rsidRDefault="00141B42" w:rsidP="00141B42">
      <w:pPr>
        <w:pStyle w:val="Caption"/>
        <w:keepNext/>
      </w:pPr>
      <w:r>
        <w:t xml:space="preserve">Table </w:t>
      </w:r>
      <w:r w:rsidR="009B0127">
        <w:rPr>
          <w:noProof/>
        </w:rPr>
        <w:fldChar w:fldCharType="begin"/>
      </w:r>
      <w:r w:rsidR="009B0127">
        <w:rPr>
          <w:noProof/>
        </w:rPr>
        <w:instrText xml:space="preserve"> SEQ Table \* ARABIC </w:instrText>
      </w:r>
      <w:r w:rsidR="009B0127">
        <w:rPr>
          <w:noProof/>
        </w:rPr>
        <w:fldChar w:fldCharType="separate"/>
      </w:r>
      <w:r w:rsidR="003D5638">
        <w:rPr>
          <w:noProof/>
        </w:rPr>
        <w:t>1</w:t>
      </w:r>
      <w:r w:rsidR="009B0127">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E2658C" w14:paraId="09A651F5" w14:textId="3DA51AEC" w:rsidTr="00141B42">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02074C87" w14:textId="0C061F1F" w:rsidR="00E2658C" w:rsidRDefault="00E2658C" w:rsidP="00141B42">
            <w:pPr>
              <w:rPr>
                <w:lang w:eastAsia="en-AU"/>
              </w:rPr>
            </w:pPr>
            <w:r>
              <w:rPr>
                <w:lang w:eastAsia="en-AU"/>
              </w:rPr>
              <w:t>Assessment details</w:t>
            </w:r>
          </w:p>
        </w:tc>
        <w:tc>
          <w:tcPr>
            <w:tcW w:w="3673" w:type="pct"/>
            <w:vAlign w:val="top"/>
          </w:tcPr>
          <w:p w14:paraId="6D0F93CF" w14:textId="242B35D4" w:rsidR="00E2658C" w:rsidRDefault="00E2658C" w:rsidP="00141B42">
            <w:pPr>
              <w:rPr>
                <w:lang w:eastAsia="en-AU"/>
              </w:rPr>
            </w:pPr>
            <w:r>
              <w:rPr>
                <w:lang w:eastAsia="en-AU"/>
              </w:rPr>
              <w:t>Instructions</w:t>
            </w:r>
          </w:p>
        </w:tc>
      </w:tr>
      <w:tr w:rsidR="00E2658C" w14:paraId="587FA05C" w14:textId="51CA1EEC" w:rsidTr="00141B42">
        <w:tc>
          <w:tcPr>
            <w:tcW w:w="1327" w:type="pct"/>
            <w:vAlign w:val="top"/>
          </w:tcPr>
          <w:p w14:paraId="4CA2E1D2" w14:textId="11AE9356" w:rsidR="00E2658C" w:rsidRPr="00505992" w:rsidRDefault="000E7B92" w:rsidP="00141B42">
            <w:pPr>
              <w:pStyle w:val="Body"/>
              <w:rPr>
                <w:b/>
                <w:szCs w:val="22"/>
                <w:lang w:eastAsia="en-AU"/>
              </w:rPr>
            </w:pPr>
            <w:r w:rsidRPr="00505992">
              <w:rPr>
                <w:b/>
                <w:szCs w:val="22"/>
                <w:lang w:eastAsia="en-AU"/>
              </w:rPr>
              <w:t>A</w:t>
            </w:r>
            <w:r w:rsidR="00E2658C" w:rsidRPr="00505992">
              <w:rPr>
                <w:b/>
                <w:szCs w:val="22"/>
                <w:lang w:eastAsia="en-AU"/>
              </w:rPr>
              <w:t>ssessment</w:t>
            </w:r>
            <w:r w:rsidRPr="00505992">
              <w:rPr>
                <w:b/>
                <w:szCs w:val="22"/>
                <w:lang w:eastAsia="en-AU"/>
              </w:rPr>
              <w:t xml:space="preserve"> overview</w:t>
            </w:r>
          </w:p>
        </w:tc>
        <w:tc>
          <w:tcPr>
            <w:tcW w:w="3673" w:type="pct"/>
            <w:vAlign w:val="top"/>
          </w:tcPr>
          <w:p w14:paraId="1FBE0983" w14:textId="7F9D78BB" w:rsidR="00E2658C" w:rsidRPr="00454FB7" w:rsidRDefault="002307AC" w:rsidP="004701FE">
            <w:pPr>
              <w:pStyle w:val="Body"/>
              <w:rPr>
                <w:i/>
                <w:color w:val="FF0000"/>
                <w:lang w:eastAsia="en-AU"/>
              </w:rPr>
            </w:pPr>
            <w:r w:rsidRPr="00C325C1">
              <w:rPr>
                <w:szCs w:val="22"/>
                <w:lang w:eastAsia="en-AU"/>
              </w:rPr>
              <w:t xml:space="preserve">The objective of this assessment is to assess your </w:t>
            </w:r>
            <w:r>
              <w:rPr>
                <w:szCs w:val="22"/>
                <w:lang w:eastAsia="en-AU"/>
              </w:rPr>
              <w:t>knowledge</w:t>
            </w:r>
            <w:r w:rsidR="00FB3EF7">
              <w:rPr>
                <w:szCs w:val="22"/>
                <w:lang w:eastAsia="en-AU"/>
              </w:rPr>
              <w:t xml:space="preserve"> and performance</w:t>
            </w:r>
            <w:r w:rsidRPr="00C325C1">
              <w:rPr>
                <w:szCs w:val="22"/>
                <w:lang w:eastAsia="en-AU"/>
              </w:rPr>
              <w:t xml:space="preserve"> as required to </w:t>
            </w:r>
            <w:r w:rsidR="00DC4A8E">
              <w:rPr>
                <w:szCs w:val="22"/>
                <w:lang w:eastAsia="en-AU"/>
              </w:rPr>
              <w:t xml:space="preserve">review pseudocode for errors and write </w:t>
            </w:r>
            <w:r w:rsidR="00DC4A8E" w:rsidRPr="006C4508">
              <w:rPr>
                <w:noProof/>
                <w:szCs w:val="22"/>
                <w:lang w:eastAsia="en-AU"/>
              </w:rPr>
              <w:t>script</w:t>
            </w:r>
            <w:r w:rsidR="00DC4A8E">
              <w:rPr>
                <w:szCs w:val="22"/>
                <w:lang w:eastAsia="en-AU"/>
              </w:rPr>
              <w:t xml:space="preserve"> from pseudocode.</w:t>
            </w:r>
          </w:p>
        </w:tc>
      </w:tr>
      <w:tr w:rsidR="002307AC" w14:paraId="407DEA0C" w14:textId="77777777" w:rsidTr="00141B42">
        <w:tc>
          <w:tcPr>
            <w:tcW w:w="1327" w:type="pct"/>
            <w:vAlign w:val="top"/>
          </w:tcPr>
          <w:p w14:paraId="034E0917" w14:textId="19C43C96" w:rsidR="002307AC" w:rsidRPr="00E2658C" w:rsidRDefault="002307AC" w:rsidP="00141B42">
            <w:pPr>
              <w:pStyle w:val="Body"/>
            </w:pPr>
            <w:r w:rsidRPr="006C4508">
              <w:rPr>
                <w:b/>
                <w:noProof/>
                <w:szCs w:val="22"/>
                <w:lang w:eastAsia="en-AU"/>
              </w:rPr>
              <w:t>Assessment</w:t>
            </w:r>
            <w:r w:rsidRPr="00C325C1">
              <w:rPr>
                <w:b/>
                <w:szCs w:val="22"/>
                <w:lang w:eastAsia="en-AU"/>
              </w:rPr>
              <w:t xml:space="preserve"> Event number</w:t>
            </w:r>
          </w:p>
        </w:tc>
        <w:tc>
          <w:tcPr>
            <w:tcW w:w="3673" w:type="pct"/>
            <w:vAlign w:val="top"/>
          </w:tcPr>
          <w:p w14:paraId="63BF6476" w14:textId="76E44BFC" w:rsidR="002307AC" w:rsidRPr="004701FE" w:rsidRDefault="002307AC" w:rsidP="00141B42">
            <w:pPr>
              <w:pStyle w:val="Body"/>
              <w:rPr>
                <w:szCs w:val="22"/>
                <w:lang w:eastAsia="en-AU"/>
              </w:rPr>
            </w:pPr>
            <w:r w:rsidRPr="00C325C1">
              <w:rPr>
                <w:szCs w:val="22"/>
                <w:lang w:eastAsia="en-AU"/>
              </w:rPr>
              <w:t>1 of 3</w:t>
            </w:r>
          </w:p>
        </w:tc>
      </w:tr>
      <w:tr w:rsidR="002307AC" w14:paraId="1E15D6F8" w14:textId="773AE6F8" w:rsidTr="00141B42">
        <w:tc>
          <w:tcPr>
            <w:tcW w:w="1327" w:type="pct"/>
            <w:vAlign w:val="top"/>
          </w:tcPr>
          <w:p w14:paraId="3337C4FC" w14:textId="35419E22" w:rsidR="002307AC" w:rsidRPr="00505992" w:rsidRDefault="002307AC" w:rsidP="00141B42">
            <w:pPr>
              <w:pStyle w:val="Body"/>
              <w:rPr>
                <w:b/>
                <w:szCs w:val="22"/>
              </w:rPr>
            </w:pPr>
            <w:r w:rsidRPr="00505992">
              <w:rPr>
                <w:b/>
                <w:szCs w:val="22"/>
              </w:rPr>
              <w:t xml:space="preserve">Instructions for </w:t>
            </w:r>
            <w:r w:rsidR="007D3C4B" w:rsidRPr="00505992">
              <w:rPr>
                <w:b/>
                <w:szCs w:val="22"/>
              </w:rPr>
              <w:t xml:space="preserve">this </w:t>
            </w:r>
            <w:r w:rsidRPr="00505992">
              <w:rPr>
                <w:b/>
                <w:szCs w:val="22"/>
              </w:rPr>
              <w:t xml:space="preserve"> assessment</w:t>
            </w:r>
          </w:p>
        </w:tc>
        <w:tc>
          <w:tcPr>
            <w:tcW w:w="3673" w:type="pct"/>
            <w:vAlign w:val="top"/>
          </w:tcPr>
          <w:p w14:paraId="4AD30B57" w14:textId="7EB8046A" w:rsidR="007D3C4B" w:rsidRPr="00693298" w:rsidRDefault="007D3C4B" w:rsidP="00693298">
            <w:r w:rsidRPr="00693298">
              <w:rPr>
                <w:noProof/>
                <w:lang w:eastAsia="en-AU"/>
              </w:rPr>
              <w:t>This</w:t>
            </w:r>
            <w:r w:rsidRPr="00693298">
              <w:rPr>
                <w:lang w:eastAsia="en-AU"/>
              </w:rPr>
              <w:t xml:space="preserve"> is a </w:t>
            </w:r>
            <w:r w:rsidR="00C9498C" w:rsidRPr="00693298">
              <w:rPr>
                <w:noProof/>
                <w:lang w:eastAsia="en-AU"/>
              </w:rPr>
              <w:t>project-</w:t>
            </w:r>
            <w:r w:rsidRPr="00693298">
              <w:rPr>
                <w:noProof/>
                <w:lang w:eastAsia="en-AU"/>
              </w:rPr>
              <w:t>based</w:t>
            </w:r>
            <w:r w:rsidRPr="00693298">
              <w:rPr>
                <w:lang w:eastAsia="en-AU"/>
              </w:rPr>
              <w:t xml:space="preserve"> assessment and will be assessing you on your knowledge </w:t>
            </w:r>
            <w:r w:rsidR="00FB3EF7" w:rsidRPr="00693298">
              <w:rPr>
                <w:lang w:eastAsia="en-AU"/>
              </w:rPr>
              <w:t xml:space="preserve">and performance </w:t>
            </w:r>
            <w:r w:rsidRPr="00693298">
              <w:rPr>
                <w:lang w:eastAsia="en-AU"/>
              </w:rPr>
              <w:t>of the unit.</w:t>
            </w:r>
          </w:p>
          <w:p w14:paraId="0313A84C" w14:textId="36FC3C90" w:rsidR="00C9498C" w:rsidRPr="00693298" w:rsidRDefault="00C9498C" w:rsidP="00693298">
            <w:r w:rsidRPr="00693298">
              <w:t xml:space="preserve">This assessment is in </w:t>
            </w:r>
            <w:r w:rsidR="00693298" w:rsidRPr="00693298">
              <w:t>three</w:t>
            </w:r>
            <w:r w:rsidRPr="00693298">
              <w:t xml:space="preserve"> parts:</w:t>
            </w:r>
          </w:p>
          <w:p w14:paraId="497363AB" w14:textId="63843714" w:rsidR="00693298" w:rsidRPr="00693298" w:rsidRDefault="00693298" w:rsidP="00486D33">
            <w:pPr>
              <w:pStyle w:val="Body"/>
              <w:numPr>
                <w:ilvl w:val="0"/>
                <w:numId w:val="1"/>
              </w:numPr>
            </w:pPr>
            <w:r>
              <w:t>Determine scripting requirements</w:t>
            </w:r>
          </w:p>
          <w:p w14:paraId="2FFB9BAC" w14:textId="3B8985F6" w:rsidR="002307AC" w:rsidRDefault="009C06C8" w:rsidP="00486D33">
            <w:pPr>
              <w:pStyle w:val="Body"/>
              <w:numPr>
                <w:ilvl w:val="0"/>
                <w:numId w:val="1"/>
              </w:numPr>
            </w:pPr>
            <w:r w:rsidRPr="00693298">
              <w:t>Write script from pseudocode</w:t>
            </w:r>
          </w:p>
          <w:p w14:paraId="25E4FEEB" w14:textId="3A88E9EF" w:rsidR="00693298" w:rsidRPr="00693298" w:rsidRDefault="00693298" w:rsidP="00486D33">
            <w:pPr>
              <w:pStyle w:val="Body"/>
              <w:numPr>
                <w:ilvl w:val="0"/>
                <w:numId w:val="1"/>
              </w:numPr>
            </w:pPr>
            <w:r w:rsidRPr="0047349A">
              <w:t>Create user documentation</w:t>
            </w:r>
            <w:r>
              <w:t>.</w:t>
            </w:r>
          </w:p>
          <w:p w14:paraId="23296838" w14:textId="77777777" w:rsidR="00B972F5" w:rsidRPr="009C78C9" w:rsidRDefault="00B972F5" w:rsidP="00B972F5">
            <w:pPr>
              <w:pStyle w:val="TableParagraph"/>
              <w:tabs>
                <w:tab w:val="left" w:pos="824"/>
              </w:tabs>
              <w:spacing w:before="186" w:line="276" w:lineRule="auto"/>
              <w:rPr>
                <w:sz w:val="24"/>
                <w:szCs w:val="24"/>
              </w:rPr>
            </w:pPr>
            <w:r w:rsidRPr="009C78C9">
              <w:rPr>
                <w:sz w:val="24"/>
                <w:szCs w:val="24"/>
              </w:rPr>
              <w:t>The assessment also contains:</w:t>
            </w:r>
          </w:p>
          <w:p w14:paraId="7D8CD009" w14:textId="4BC684B7" w:rsidR="00682864" w:rsidRPr="00693298" w:rsidRDefault="00B972F5" w:rsidP="00BF4F83">
            <w:pPr>
              <w:pStyle w:val="Bulletlist"/>
              <w:rPr>
                <w:b/>
              </w:rPr>
            </w:pPr>
            <w:r w:rsidRPr="009C78C9">
              <w:t>Assessment Feedback.</w:t>
            </w:r>
          </w:p>
        </w:tc>
      </w:tr>
      <w:tr w:rsidR="002307AC" w14:paraId="771AF0E1" w14:textId="1FF3804B" w:rsidTr="008E3ADE">
        <w:trPr>
          <w:cantSplit w:val="0"/>
        </w:trPr>
        <w:tc>
          <w:tcPr>
            <w:tcW w:w="1327" w:type="pct"/>
            <w:vAlign w:val="top"/>
          </w:tcPr>
          <w:p w14:paraId="46E49892" w14:textId="1EF38A93" w:rsidR="002307AC" w:rsidRPr="00505992" w:rsidRDefault="002307AC" w:rsidP="00141B42">
            <w:pPr>
              <w:pStyle w:val="Body"/>
              <w:rPr>
                <w:b/>
                <w:szCs w:val="22"/>
              </w:rPr>
            </w:pPr>
            <w:r w:rsidRPr="00505992">
              <w:rPr>
                <w:b/>
                <w:szCs w:val="22"/>
              </w:rPr>
              <w:t xml:space="preserve">Submission instructions </w:t>
            </w:r>
          </w:p>
        </w:tc>
        <w:tc>
          <w:tcPr>
            <w:tcW w:w="3673" w:type="pct"/>
            <w:vAlign w:val="top"/>
          </w:tcPr>
          <w:p w14:paraId="3D100F08" w14:textId="40840079" w:rsidR="006479D8" w:rsidRPr="00885BDF" w:rsidRDefault="006479D8" w:rsidP="006479D8">
            <w:pPr>
              <w:pStyle w:val="Body"/>
              <w:rPr>
                <w:szCs w:val="24"/>
                <w:lang w:eastAsia="en-AU"/>
              </w:rPr>
            </w:pPr>
            <w:r w:rsidRPr="00885BDF">
              <w:rPr>
                <w:szCs w:val="24"/>
                <w:lang w:eastAsia="en-AU"/>
              </w:rPr>
              <w:t>On completion of this assessment, you are required to upload it or hand i</w:t>
            </w:r>
            <w:r w:rsidR="008E3ADE">
              <w:rPr>
                <w:szCs w:val="24"/>
                <w:lang w:eastAsia="en-AU"/>
              </w:rPr>
              <w:t>t to your assessor for marking.</w:t>
            </w:r>
          </w:p>
          <w:p w14:paraId="2C1D6CCA" w14:textId="77777777" w:rsidR="006479D8" w:rsidRPr="00CE6AC8" w:rsidRDefault="006479D8" w:rsidP="006479D8">
            <w:pPr>
              <w:pStyle w:val="Body"/>
              <w:rPr>
                <w:rFonts w:ascii="Calibri" w:hAnsi="Calibri" w:cs="Calibri"/>
                <w:szCs w:val="24"/>
                <w:lang w:eastAsia="en-AU"/>
              </w:rPr>
            </w:pPr>
            <w:r w:rsidRPr="00CE6AC8">
              <w:rPr>
                <w:rFonts w:ascii="Calibri" w:hAnsi="Calibri" w:cs="Calibri"/>
                <w:szCs w:val="24"/>
                <w:lang w:eastAsia="en-AU"/>
              </w:rPr>
              <w:t xml:space="preserve">Ensure you have written your name at the bottom of each page of </w:t>
            </w:r>
            <w:r>
              <w:rPr>
                <w:rFonts w:ascii="Calibri" w:hAnsi="Calibri" w:cs="Calibri"/>
                <w:szCs w:val="24"/>
                <w:lang w:eastAsia="en-AU"/>
              </w:rPr>
              <w:t>your</w:t>
            </w:r>
            <w:r w:rsidRPr="00CE6AC8">
              <w:rPr>
                <w:rFonts w:ascii="Calibri" w:hAnsi="Calibri" w:cs="Calibri"/>
                <w:szCs w:val="24"/>
                <w:lang w:eastAsia="en-AU"/>
              </w:rPr>
              <w:t xml:space="preserve"> assessment.</w:t>
            </w:r>
          </w:p>
          <w:p w14:paraId="40450D6E" w14:textId="77777777" w:rsidR="00C9498C" w:rsidRPr="00162EBA" w:rsidRDefault="00C9498C" w:rsidP="00403FF8">
            <w:pPr>
              <w:rPr>
                <w:lang w:eastAsia="en-AU"/>
              </w:rPr>
            </w:pPr>
            <w:r w:rsidRPr="00162EBA">
              <w:rPr>
                <w:lang w:eastAsia="en-AU"/>
              </w:rPr>
              <w:t>Submit the following documents for each part:</w:t>
            </w:r>
          </w:p>
          <w:p w14:paraId="342118FE" w14:textId="52476BEF" w:rsidR="00C9498C" w:rsidRPr="006479D8" w:rsidRDefault="00C9498C" w:rsidP="00BF4F83">
            <w:pPr>
              <w:pStyle w:val="Bulletlist"/>
            </w:pPr>
            <w:r w:rsidRPr="006479D8">
              <w:t>Part 1</w:t>
            </w:r>
            <w:r w:rsidR="00693298">
              <w:t>: Determine scripting requirements</w:t>
            </w:r>
          </w:p>
          <w:p w14:paraId="74C88E8E" w14:textId="71D45803" w:rsidR="00C9498C" w:rsidRPr="006479D8" w:rsidRDefault="00693298" w:rsidP="00BF4F83">
            <w:pPr>
              <w:pStyle w:val="Bulletlist"/>
            </w:pPr>
            <w:r>
              <w:t>Report for Development Manager</w:t>
            </w:r>
          </w:p>
          <w:p w14:paraId="4D11C5F6" w14:textId="06296A25" w:rsidR="00C9498C" w:rsidRPr="006479D8" w:rsidRDefault="00C9498C" w:rsidP="00BF4F83">
            <w:pPr>
              <w:pStyle w:val="Bulletlist"/>
            </w:pPr>
            <w:r w:rsidRPr="006479D8">
              <w:t>Part 2</w:t>
            </w:r>
            <w:r w:rsidR="00693298">
              <w:t xml:space="preserve">: </w:t>
            </w:r>
            <w:r w:rsidR="00693298" w:rsidRPr="00693298">
              <w:t>Write script from pseudocode</w:t>
            </w:r>
          </w:p>
          <w:p w14:paraId="3DE44941" w14:textId="09A09E7A" w:rsidR="00C9498C" w:rsidRDefault="00693298" w:rsidP="00BF4F83">
            <w:pPr>
              <w:pStyle w:val="Bulletlist"/>
            </w:pPr>
            <w:r>
              <w:t>Application including HTML</w:t>
            </w:r>
            <w:r w:rsidRPr="006479D8">
              <w:t xml:space="preserve"> </w:t>
            </w:r>
            <w:r>
              <w:t xml:space="preserve">and </w:t>
            </w:r>
            <w:r w:rsidR="00CD0881" w:rsidRPr="006479D8">
              <w:t>J</w:t>
            </w:r>
            <w:r>
              <w:t>avaScript files</w:t>
            </w:r>
          </w:p>
          <w:p w14:paraId="71EC6637" w14:textId="3709B93D" w:rsidR="00693298" w:rsidRPr="006479D8" w:rsidRDefault="00693298" w:rsidP="00BF4F83">
            <w:pPr>
              <w:pStyle w:val="Bulletlist"/>
            </w:pPr>
            <w:r>
              <w:t>This document (with screenshot)</w:t>
            </w:r>
          </w:p>
          <w:p w14:paraId="21C0ED7A" w14:textId="70EB5BEE" w:rsidR="00693298" w:rsidRDefault="00693298" w:rsidP="00BF4F83">
            <w:pPr>
              <w:pStyle w:val="Bulletlist"/>
            </w:pPr>
            <w:r>
              <w:t xml:space="preserve">Part 3: </w:t>
            </w:r>
            <w:r w:rsidRPr="0047349A">
              <w:t>Create user documentation</w:t>
            </w:r>
          </w:p>
          <w:p w14:paraId="1032ACB4" w14:textId="11E5F318" w:rsidR="00693298" w:rsidRPr="006479D8" w:rsidRDefault="00693298" w:rsidP="00BF4F83">
            <w:pPr>
              <w:pStyle w:val="Bulletlist"/>
            </w:pPr>
            <w:r>
              <w:t>User documentation.</w:t>
            </w:r>
          </w:p>
          <w:p w14:paraId="4ABE06E2" w14:textId="29C1295A" w:rsidR="002307AC" w:rsidRPr="00454FB7" w:rsidRDefault="007D3C4B" w:rsidP="00141B42">
            <w:pPr>
              <w:pStyle w:val="Body"/>
              <w:rPr>
                <w:i/>
                <w:color w:val="FF0000"/>
                <w:lang w:eastAsia="en-AU"/>
              </w:rPr>
            </w:pPr>
            <w:r w:rsidRPr="00C325C1">
              <w:rPr>
                <w:szCs w:val="22"/>
                <w:lang w:eastAsia="en-AU"/>
              </w:rPr>
              <w:lastRenderedPageBreak/>
              <w:t xml:space="preserve">It is </w:t>
            </w:r>
            <w:r w:rsidRPr="006C4508">
              <w:rPr>
                <w:noProof/>
                <w:szCs w:val="22"/>
                <w:lang w:eastAsia="en-AU"/>
              </w:rPr>
              <w:t>important</w:t>
            </w:r>
            <w:r w:rsidRPr="00C325C1">
              <w:rPr>
                <w:szCs w:val="22"/>
                <w:lang w:eastAsia="en-AU"/>
              </w:rPr>
              <w:t xml:space="preserve"> that you keep a copy of all electronic and hardcopy assessments submitted to TAFE and complete the assessment declaration when </w:t>
            </w:r>
            <w:r w:rsidRPr="006C4508">
              <w:rPr>
                <w:noProof/>
                <w:szCs w:val="22"/>
                <w:lang w:eastAsia="en-AU"/>
              </w:rPr>
              <w:t>submitting</w:t>
            </w:r>
            <w:r w:rsidRPr="00C325C1">
              <w:rPr>
                <w:szCs w:val="22"/>
                <w:lang w:eastAsia="en-AU"/>
              </w:rPr>
              <w:t xml:space="preserve"> the </w:t>
            </w:r>
            <w:r w:rsidRPr="006C4508">
              <w:rPr>
                <w:noProof/>
                <w:szCs w:val="22"/>
                <w:lang w:eastAsia="en-AU"/>
              </w:rPr>
              <w:t>assessment</w:t>
            </w:r>
            <w:r w:rsidRPr="00C325C1">
              <w:rPr>
                <w:szCs w:val="22"/>
                <w:lang w:eastAsia="en-AU"/>
              </w:rPr>
              <w:t>.</w:t>
            </w:r>
          </w:p>
        </w:tc>
      </w:tr>
      <w:tr w:rsidR="002307AC" w14:paraId="475854B1" w14:textId="77777777" w:rsidTr="00141B42">
        <w:tc>
          <w:tcPr>
            <w:tcW w:w="1327" w:type="pct"/>
            <w:vAlign w:val="top"/>
          </w:tcPr>
          <w:p w14:paraId="60FEB6AF" w14:textId="7358ECE1" w:rsidR="002307AC" w:rsidRPr="00505992" w:rsidRDefault="002307AC" w:rsidP="00141B42">
            <w:pPr>
              <w:pStyle w:val="Body"/>
              <w:rPr>
                <w:b/>
                <w:szCs w:val="22"/>
              </w:rPr>
            </w:pPr>
            <w:r w:rsidRPr="00505992">
              <w:rPr>
                <w:b/>
                <w:szCs w:val="22"/>
              </w:rPr>
              <w:lastRenderedPageBreak/>
              <w:t>What do I need to do to achieve a satisfactory result?</w:t>
            </w:r>
          </w:p>
        </w:tc>
        <w:tc>
          <w:tcPr>
            <w:tcW w:w="3673" w:type="pct"/>
            <w:vAlign w:val="top"/>
          </w:tcPr>
          <w:p w14:paraId="26B34B31" w14:textId="3529EBD9" w:rsidR="002307AC" w:rsidRPr="00E2658C" w:rsidRDefault="00C9498C" w:rsidP="00507FC0">
            <w:pPr>
              <w:rPr>
                <w:i/>
                <w:color w:val="FF0000"/>
                <w:lang w:eastAsia="en-AU"/>
              </w:rPr>
            </w:pPr>
            <w:r w:rsidRPr="00E32D10">
              <w:rPr>
                <w:noProof/>
              </w:rPr>
              <w:t>To achieve a satisfactory result for this assessment</w:t>
            </w:r>
            <w:r>
              <w:t>,</w:t>
            </w:r>
            <w:r w:rsidRPr="000412B1">
              <w:t xml:space="preserve"> all questions must </w:t>
            </w:r>
            <w:r w:rsidRPr="00E32D10">
              <w:rPr>
                <w:noProof/>
              </w:rPr>
              <w:t>be answered</w:t>
            </w:r>
            <w:r w:rsidRPr="000412B1">
              <w:t xml:space="preserve"> correctly</w:t>
            </w:r>
            <w:r>
              <w:rPr>
                <w:lang w:eastAsia="en-AU"/>
              </w:rPr>
              <w:t>.</w:t>
            </w:r>
          </w:p>
        </w:tc>
      </w:tr>
      <w:tr w:rsidR="006479D8" w14:paraId="2769CD33" w14:textId="77777777" w:rsidTr="00141B42">
        <w:tc>
          <w:tcPr>
            <w:tcW w:w="1327" w:type="pct"/>
            <w:vAlign w:val="top"/>
          </w:tcPr>
          <w:p w14:paraId="1F7189FA" w14:textId="7E4BFD56" w:rsidR="006479D8" w:rsidRPr="00505992" w:rsidRDefault="006479D8" w:rsidP="00141B42">
            <w:pPr>
              <w:pStyle w:val="Body"/>
              <w:rPr>
                <w:b/>
                <w:szCs w:val="22"/>
              </w:rPr>
            </w:pPr>
            <w:r>
              <w:rPr>
                <w:b/>
                <w:szCs w:val="22"/>
              </w:rPr>
              <w:t>Assessment conditions</w:t>
            </w:r>
          </w:p>
        </w:tc>
        <w:tc>
          <w:tcPr>
            <w:tcW w:w="3673" w:type="pct"/>
            <w:vAlign w:val="top"/>
          </w:tcPr>
          <w:p w14:paraId="50915D90" w14:textId="77777777" w:rsidR="00D771D0" w:rsidRPr="00F10E69" w:rsidRDefault="00D771D0" w:rsidP="00D771D0">
            <w:pPr>
              <w:rPr>
                <w:szCs w:val="24"/>
              </w:rPr>
            </w:pPr>
            <w:r w:rsidRPr="00F10E69">
              <w:rPr>
                <w:szCs w:val="24"/>
              </w:rPr>
              <w:t xml:space="preserve">Assessment conditions will </w:t>
            </w:r>
            <w:r>
              <w:rPr>
                <w:szCs w:val="24"/>
              </w:rPr>
              <w:t xml:space="preserve">be safe and </w:t>
            </w:r>
            <w:r w:rsidRPr="00F10E69">
              <w:rPr>
                <w:szCs w:val="24"/>
              </w:rPr>
              <w:t>replicate the workplace</w:t>
            </w:r>
            <w:r>
              <w:rPr>
                <w:szCs w:val="24"/>
              </w:rPr>
              <w:t>.</w:t>
            </w:r>
            <w:r w:rsidRPr="00F10E69">
              <w:rPr>
                <w:szCs w:val="24"/>
              </w:rPr>
              <w:t xml:space="preserve"> </w:t>
            </w:r>
            <w:r w:rsidRPr="007E42B2">
              <w:rPr>
                <w:szCs w:val="24"/>
              </w:rPr>
              <w:t xml:space="preserve">Noise levels, production flow, interruptions and time variances must be typical of those experienced in the </w:t>
            </w:r>
            <w:r>
              <w:rPr>
                <w:szCs w:val="24"/>
              </w:rPr>
              <w:t>programming and software</w:t>
            </w:r>
            <w:r w:rsidRPr="007E42B2">
              <w:rPr>
                <w:szCs w:val="24"/>
              </w:rPr>
              <w:t xml:space="preserve"> field of work</w:t>
            </w:r>
            <w:r w:rsidRPr="00F10E69">
              <w:rPr>
                <w:szCs w:val="24"/>
              </w:rPr>
              <w:t xml:space="preserve">. </w:t>
            </w:r>
          </w:p>
          <w:p w14:paraId="61C6EC72" w14:textId="73BF350D" w:rsidR="006479D8" w:rsidRPr="00E32D10" w:rsidRDefault="00D771D0" w:rsidP="00D771D0">
            <w:pPr>
              <w:rPr>
                <w:noProof/>
              </w:rPr>
            </w:pPr>
            <w:r>
              <w:t>Assessment may be undertaken in normal classroom conditions, which is assumed to be noisy and similar to workplace conditions, or within the workplace. This may include phones ringing, people talking and other interruptions.</w:t>
            </w:r>
          </w:p>
        </w:tc>
      </w:tr>
      <w:tr w:rsidR="007D3C4B" w14:paraId="10EE3D66" w14:textId="77777777" w:rsidTr="00141B42">
        <w:tc>
          <w:tcPr>
            <w:tcW w:w="1327" w:type="pct"/>
            <w:vAlign w:val="top"/>
          </w:tcPr>
          <w:p w14:paraId="50EEE0E7" w14:textId="46AB16E9" w:rsidR="007D3C4B" w:rsidRPr="007D3C4B" w:rsidRDefault="007D3C4B" w:rsidP="00141B42">
            <w:pPr>
              <w:pStyle w:val="Body"/>
              <w:rPr>
                <w:b/>
              </w:rPr>
            </w:pPr>
            <w:r w:rsidRPr="00D977EB">
              <w:rPr>
                <w:b/>
                <w:szCs w:val="22"/>
              </w:rPr>
              <w:t>What do I need to provide?</w:t>
            </w:r>
          </w:p>
        </w:tc>
        <w:tc>
          <w:tcPr>
            <w:tcW w:w="3673" w:type="pct"/>
            <w:vAlign w:val="top"/>
          </w:tcPr>
          <w:p w14:paraId="7736EB4F" w14:textId="445AE097" w:rsidR="007D3C4B" w:rsidRPr="000412B1" w:rsidRDefault="006479D8" w:rsidP="00BF4F83">
            <w:pPr>
              <w:pStyle w:val="Bulletlist"/>
            </w:pPr>
            <w:r w:rsidRPr="00A83469">
              <w:t xml:space="preserve">USB drive or other storage method </w:t>
            </w:r>
            <w:r>
              <w:t>with enough free space to save work to</w:t>
            </w:r>
            <w:r w:rsidRPr="00A83469">
              <w:t>.</w:t>
            </w:r>
          </w:p>
        </w:tc>
      </w:tr>
      <w:tr w:rsidR="00DD36FB" w:rsidRPr="00DD36FB" w14:paraId="4F5C6393" w14:textId="77777777" w:rsidTr="00141B42">
        <w:tc>
          <w:tcPr>
            <w:tcW w:w="1327" w:type="pct"/>
            <w:vAlign w:val="top"/>
          </w:tcPr>
          <w:p w14:paraId="3D6BB38E" w14:textId="73B1F8AA" w:rsidR="00E7196F" w:rsidRPr="00D977EB" w:rsidRDefault="00E7196F" w:rsidP="004701FE">
            <w:pPr>
              <w:pStyle w:val="Body"/>
              <w:rPr>
                <w:b/>
                <w:szCs w:val="22"/>
              </w:rPr>
            </w:pPr>
            <w:r>
              <w:rPr>
                <w:b/>
                <w:szCs w:val="22"/>
              </w:rPr>
              <w:lastRenderedPageBreak/>
              <w:t xml:space="preserve">What </w:t>
            </w:r>
            <w:r w:rsidR="004701FE">
              <w:rPr>
                <w:b/>
                <w:szCs w:val="22"/>
              </w:rPr>
              <w:t xml:space="preserve">will </w:t>
            </w:r>
            <w:r>
              <w:rPr>
                <w:b/>
                <w:szCs w:val="22"/>
              </w:rPr>
              <w:t>the assessor provide?</w:t>
            </w:r>
          </w:p>
        </w:tc>
        <w:tc>
          <w:tcPr>
            <w:tcW w:w="3673" w:type="pct"/>
            <w:vAlign w:val="top"/>
          </w:tcPr>
          <w:p w14:paraId="2A7366F3" w14:textId="4A871957" w:rsidR="008C33D2" w:rsidRDefault="008C33D2" w:rsidP="00BF4F83">
            <w:pPr>
              <w:pStyle w:val="Bulletlist"/>
            </w:pPr>
            <w:r>
              <w:t>Access to learning management system</w:t>
            </w:r>
          </w:p>
          <w:p w14:paraId="78EBBD35" w14:textId="2514CFC4" w:rsidR="00DD36FB" w:rsidRPr="00DD36FB" w:rsidRDefault="00DD36FB" w:rsidP="00BF4F83">
            <w:pPr>
              <w:pStyle w:val="Bulletlist"/>
            </w:pPr>
            <w:r w:rsidRPr="00DD36FB">
              <w:t>Development brief for an application</w:t>
            </w:r>
          </w:p>
          <w:p w14:paraId="06C6803C" w14:textId="1B54C84B" w:rsidR="00DD36FB" w:rsidRPr="00BF4F83" w:rsidRDefault="00DD36FB" w:rsidP="00BF4F83">
            <w:pPr>
              <w:pStyle w:val="Bulletlist"/>
            </w:pPr>
            <w:r w:rsidRPr="00DD36FB">
              <w:t>Runtime and int</w:t>
            </w:r>
            <w:r>
              <w:t>egrated development environment</w:t>
            </w:r>
            <w:r w:rsidR="00BF4F83">
              <w:t xml:space="preserve"> </w:t>
            </w:r>
            <w:r w:rsidR="00BF4F83" w:rsidRPr="00BF4F83">
              <w:t>e</w:t>
            </w:r>
            <w:r w:rsidR="00BF4F83" w:rsidRPr="00BF4F83">
              <w:rPr>
                <w:noProof/>
              </w:rPr>
              <w:t>.g. Visual Studio Code, Brackets</w:t>
            </w:r>
          </w:p>
          <w:p w14:paraId="0762856E" w14:textId="77777777" w:rsidR="00ED33DB" w:rsidRDefault="00ED33DB" w:rsidP="00BF4F83">
            <w:pPr>
              <w:pStyle w:val="Bulletlist"/>
            </w:pPr>
            <w:r>
              <w:t>Scripting language (JavaScript)</w:t>
            </w:r>
          </w:p>
          <w:p w14:paraId="08323985" w14:textId="20DE391D" w:rsidR="00DD36FB" w:rsidRPr="00BF4F83" w:rsidRDefault="00DD36FB" w:rsidP="00BF4F83">
            <w:pPr>
              <w:pStyle w:val="Bulletlist"/>
            </w:pPr>
            <w:r>
              <w:t>Debugging tools</w:t>
            </w:r>
            <w:r w:rsidR="00BF4F83">
              <w:t xml:space="preserve"> </w:t>
            </w:r>
            <w:r w:rsidR="00BF4F83" w:rsidRPr="00BF4F83">
              <w:t xml:space="preserve">e.g. JavaScript debugger for Visual Studio code, </w:t>
            </w:r>
            <w:proofErr w:type="spellStart"/>
            <w:r w:rsidR="00BF4F83" w:rsidRPr="00BF4F83">
              <w:t>JSLint</w:t>
            </w:r>
            <w:proofErr w:type="spellEnd"/>
            <w:r w:rsidR="00BF4F83" w:rsidRPr="00BF4F83">
              <w:t xml:space="preserve"> &amp; </w:t>
            </w:r>
            <w:proofErr w:type="spellStart"/>
            <w:r w:rsidR="00BF4F83" w:rsidRPr="00BF4F83">
              <w:t>ESLint</w:t>
            </w:r>
            <w:proofErr w:type="spellEnd"/>
            <w:r w:rsidR="00BF4F83" w:rsidRPr="00BF4F83">
              <w:t xml:space="preserve"> built into Brackets, browser developer tools</w:t>
            </w:r>
          </w:p>
          <w:p w14:paraId="1C3D9A5B" w14:textId="7BC9B46F" w:rsidR="00ED33DB" w:rsidRDefault="00ED33DB" w:rsidP="00BF4F83">
            <w:pPr>
              <w:pStyle w:val="Bulletlist"/>
            </w:pPr>
            <w:r>
              <w:t>Scenario documents:</w:t>
            </w:r>
          </w:p>
          <w:p w14:paraId="4181107D" w14:textId="77777777" w:rsidR="00ED33DB" w:rsidRDefault="00CF4C86" w:rsidP="00BF4F83">
            <w:pPr>
              <w:pStyle w:val="Bulletlist"/>
            </w:pPr>
            <w:hyperlink r:id="rId22" w:history="1">
              <w:r w:rsidR="00ED33DB" w:rsidRPr="008A0050">
                <w:rPr>
                  <w:rStyle w:val="Hyperlink"/>
                  <w:i/>
                  <w:szCs w:val="24"/>
                </w:rPr>
                <w:t>Red Opal Innovations</w:t>
              </w:r>
            </w:hyperlink>
            <w:r w:rsidR="00ED33DB">
              <w:t xml:space="preserve"> (</w:t>
            </w:r>
            <w:r w:rsidR="00ED33DB" w:rsidRPr="00A82FF5">
              <w:t>ROI_Scenario.pdf)</w:t>
            </w:r>
            <w:r w:rsidR="00ED33DB">
              <w:t xml:space="preserve"> </w:t>
            </w:r>
          </w:p>
          <w:p w14:paraId="0257610A" w14:textId="3C3111B5" w:rsidR="00ED33DB" w:rsidRDefault="00CF4C86" w:rsidP="00BF4F83">
            <w:pPr>
              <w:pStyle w:val="Bulletlist"/>
            </w:pPr>
            <w:hyperlink r:id="rId23" w:history="1">
              <w:r w:rsidR="00ED33DB" w:rsidRPr="00EA7D46">
                <w:rPr>
                  <w:rStyle w:val="Hyperlink"/>
                  <w:i/>
                </w:rPr>
                <w:t>ROI report template</w:t>
              </w:r>
            </w:hyperlink>
            <w:r w:rsidR="00ED33DB">
              <w:t xml:space="preserve"> (</w:t>
            </w:r>
            <w:r w:rsidR="00ED33DB" w:rsidRPr="00EA7D46">
              <w:t>ROI_Report_template.dotx</w:t>
            </w:r>
            <w:r w:rsidR="00ED33DB">
              <w:t>)</w:t>
            </w:r>
          </w:p>
          <w:p w14:paraId="09D54DE1" w14:textId="40A49B26" w:rsidR="00DD36FB" w:rsidRPr="00DD36FB" w:rsidRDefault="00DD36FB" w:rsidP="00BF4F83">
            <w:pPr>
              <w:pStyle w:val="Bulletlist"/>
            </w:pPr>
            <w:r w:rsidRPr="00DD36FB">
              <w:t xml:space="preserve">The zipped folder </w:t>
            </w:r>
            <w:r w:rsidR="00771A44" w:rsidRPr="00771A44">
              <w:t>Cl_Scripting_AE_Pro_1of3_SR1</w:t>
            </w:r>
            <w:r w:rsidRPr="00DD36FB">
              <w:t>.zip, which contains:</w:t>
            </w:r>
          </w:p>
          <w:p w14:paraId="67D41CA9" w14:textId="57196ACE" w:rsidR="009361B4" w:rsidRPr="00DD36FB" w:rsidRDefault="00DD36FB" w:rsidP="00BF4F83">
            <w:pPr>
              <w:pStyle w:val="Bulletlist"/>
            </w:pPr>
            <w:r w:rsidRPr="00DD36FB">
              <w:t>order_form.html.</w:t>
            </w:r>
          </w:p>
        </w:tc>
      </w:tr>
      <w:tr w:rsidR="007D3C4B" w14:paraId="3C692E62" w14:textId="77777777" w:rsidTr="00141B42">
        <w:tc>
          <w:tcPr>
            <w:tcW w:w="1327" w:type="pct"/>
            <w:vAlign w:val="top"/>
          </w:tcPr>
          <w:p w14:paraId="7CE63B3B" w14:textId="0E647B96" w:rsidR="007D3C4B" w:rsidRPr="00C21A7D" w:rsidRDefault="0031435E" w:rsidP="00141B42">
            <w:pPr>
              <w:pStyle w:val="Body"/>
              <w:rPr>
                <w:b/>
                <w:szCs w:val="22"/>
              </w:rPr>
            </w:pPr>
            <w:r>
              <w:rPr>
                <w:b/>
                <w:szCs w:val="22"/>
              </w:rPr>
              <w:t xml:space="preserve">Due date and </w:t>
            </w:r>
            <w:r w:rsidR="007D3C4B" w:rsidRPr="00C21A7D">
              <w:rPr>
                <w:b/>
                <w:szCs w:val="22"/>
              </w:rPr>
              <w:t>time allowed</w:t>
            </w:r>
          </w:p>
        </w:tc>
        <w:tc>
          <w:tcPr>
            <w:tcW w:w="3673" w:type="pct"/>
            <w:vAlign w:val="top"/>
          </w:tcPr>
          <w:p w14:paraId="50706F28" w14:textId="77777777" w:rsidR="00C9498C" w:rsidRDefault="00C9498C" w:rsidP="006479D8">
            <w:r>
              <w:t>Indicative time to complete assessment:</w:t>
            </w:r>
          </w:p>
          <w:p w14:paraId="3A35374E" w14:textId="6493FDF2" w:rsidR="005D449B" w:rsidRDefault="005D449B" w:rsidP="00BF4F83">
            <w:pPr>
              <w:pStyle w:val="Bulletlist"/>
            </w:pPr>
            <w:r>
              <w:t xml:space="preserve">Part 1: </w:t>
            </w:r>
            <w:r w:rsidR="006E3182">
              <w:t>One hour 3</w:t>
            </w:r>
            <w:r>
              <w:t>0 minutes</w:t>
            </w:r>
          </w:p>
          <w:p w14:paraId="26977511" w14:textId="6679ACDD" w:rsidR="005D449B" w:rsidRDefault="005D449B" w:rsidP="00BF4F83">
            <w:pPr>
              <w:pStyle w:val="Bulletlist"/>
            </w:pPr>
            <w:r>
              <w:t xml:space="preserve">Part 2: </w:t>
            </w:r>
            <w:r w:rsidR="00CC49B8">
              <w:t>Two</w:t>
            </w:r>
            <w:r w:rsidR="006E3182">
              <w:t xml:space="preserve"> hour</w:t>
            </w:r>
            <w:r w:rsidR="00CC49B8">
              <w:t>s</w:t>
            </w:r>
          </w:p>
          <w:p w14:paraId="277B333B" w14:textId="4B271E3A" w:rsidR="007D3C4B" w:rsidRPr="00403FF8" w:rsidRDefault="005D449B" w:rsidP="00BF4F83">
            <w:pPr>
              <w:pStyle w:val="Bulletlist"/>
            </w:pPr>
            <w:r>
              <w:t xml:space="preserve">Part 3: </w:t>
            </w:r>
            <w:r w:rsidR="006E3182">
              <w:t>One hour.</w:t>
            </w:r>
          </w:p>
        </w:tc>
      </w:tr>
      <w:tr w:rsidR="00C9498C" w14:paraId="4268F7D9" w14:textId="77777777" w:rsidTr="00ED4338">
        <w:tc>
          <w:tcPr>
            <w:tcW w:w="1327" w:type="pct"/>
          </w:tcPr>
          <w:p w14:paraId="0A003ECF" w14:textId="3D4E661D" w:rsidR="00C9498C" w:rsidRPr="00036126" w:rsidRDefault="00C9498C" w:rsidP="00C9498C">
            <w:pPr>
              <w:pStyle w:val="Body"/>
              <w:rPr>
                <w:b/>
                <w:szCs w:val="24"/>
              </w:rPr>
            </w:pPr>
            <w:r w:rsidRPr="00036126">
              <w:rPr>
                <w:b/>
                <w:szCs w:val="24"/>
              </w:rPr>
              <w:t>Assessment location</w:t>
            </w:r>
          </w:p>
        </w:tc>
        <w:tc>
          <w:tcPr>
            <w:tcW w:w="3673" w:type="pct"/>
          </w:tcPr>
          <w:p w14:paraId="669350B5" w14:textId="42D85B58" w:rsidR="0030268B" w:rsidRPr="009B18D7" w:rsidRDefault="0030268B" w:rsidP="0030268B">
            <w:r w:rsidRPr="001E047D">
              <w:t>Part</w:t>
            </w:r>
            <w:r w:rsidR="001E047D" w:rsidRPr="001E047D">
              <w:t xml:space="preserve"> 1</w:t>
            </w:r>
            <w:r w:rsidRPr="009B18D7">
              <w:t xml:space="preserve"> will be completed in the classroom. All other parts may be completed outside of the classroom.</w:t>
            </w:r>
          </w:p>
          <w:p w14:paraId="46764605" w14:textId="3E23B227" w:rsidR="00160624" w:rsidRPr="00C9498C" w:rsidRDefault="00160624" w:rsidP="006479D8">
            <w:r w:rsidRPr="00EB20A1">
              <w:rPr>
                <w:szCs w:val="24"/>
              </w:rPr>
              <w:t>The student may access their referenced text, learning notes and other resources.</w:t>
            </w:r>
          </w:p>
        </w:tc>
      </w:tr>
      <w:tr w:rsidR="00C9498C" w14:paraId="3D9E99E7" w14:textId="77777777" w:rsidTr="00ED4338">
        <w:tc>
          <w:tcPr>
            <w:tcW w:w="1327" w:type="pct"/>
          </w:tcPr>
          <w:p w14:paraId="439B25BA" w14:textId="5C127D6C" w:rsidR="00C9498C" w:rsidRPr="00036126" w:rsidRDefault="00C9498C" w:rsidP="00C9498C">
            <w:pPr>
              <w:pStyle w:val="Body"/>
              <w:rPr>
                <w:b/>
                <w:szCs w:val="24"/>
              </w:rPr>
            </w:pPr>
            <w:r w:rsidRPr="00036126">
              <w:rPr>
                <w:b/>
                <w:szCs w:val="24"/>
              </w:rPr>
              <w:t>Supervision</w:t>
            </w:r>
          </w:p>
        </w:tc>
        <w:tc>
          <w:tcPr>
            <w:tcW w:w="3673" w:type="pct"/>
          </w:tcPr>
          <w:p w14:paraId="49771051" w14:textId="1EDE02B4" w:rsidR="0030268B" w:rsidRDefault="0030268B" w:rsidP="0030268B">
            <w:pPr>
              <w:pStyle w:val="Body"/>
              <w:rPr>
                <w:szCs w:val="24"/>
              </w:rPr>
            </w:pPr>
            <w:r>
              <w:rPr>
                <w:szCs w:val="24"/>
                <w:lang w:eastAsia="en-AU"/>
              </w:rPr>
              <w:t xml:space="preserve">Parts </w:t>
            </w:r>
            <w:r w:rsidR="001E047D">
              <w:rPr>
                <w:szCs w:val="24"/>
                <w:lang w:eastAsia="en-AU"/>
              </w:rPr>
              <w:t xml:space="preserve">2 and 3 </w:t>
            </w:r>
            <w:r>
              <w:rPr>
                <w:szCs w:val="24"/>
                <w:lang w:eastAsia="en-AU"/>
              </w:rPr>
              <w:t>are</w:t>
            </w:r>
            <w:r>
              <w:rPr>
                <w:szCs w:val="24"/>
              </w:rPr>
              <w:t xml:space="preserve"> an unsupervised, take-home assessment.</w:t>
            </w:r>
          </w:p>
          <w:p w14:paraId="32032491" w14:textId="11E1ADD9" w:rsidR="00C9498C" w:rsidRPr="00C9498C" w:rsidRDefault="00C9498C" w:rsidP="006479D8">
            <w:r w:rsidRPr="00C9498C">
              <w:t xml:space="preserve">Your assessor may ask for additional evidence to verify the authenticity of your submission and confirm that </w:t>
            </w:r>
            <w:r w:rsidRPr="00C9498C">
              <w:rPr>
                <w:noProof/>
              </w:rPr>
              <w:t>the assessment task was completed by you</w:t>
            </w:r>
            <w:r w:rsidRPr="00C9498C">
              <w:t>.</w:t>
            </w:r>
          </w:p>
        </w:tc>
      </w:tr>
      <w:tr w:rsidR="006479D8" w14:paraId="5E9D7641" w14:textId="77777777" w:rsidTr="00ED4338">
        <w:tc>
          <w:tcPr>
            <w:tcW w:w="1327" w:type="pct"/>
            <w:vAlign w:val="top"/>
          </w:tcPr>
          <w:p w14:paraId="0F9EC1CC" w14:textId="64E70DC0" w:rsidR="006479D8" w:rsidRPr="00036126" w:rsidRDefault="006479D8" w:rsidP="006479D8">
            <w:pPr>
              <w:pStyle w:val="Body"/>
              <w:rPr>
                <w:b/>
                <w:szCs w:val="24"/>
              </w:rPr>
            </w:pPr>
            <w:r w:rsidRPr="00894219">
              <w:rPr>
                <w:rFonts w:ascii="Calibri" w:hAnsi="Calibri" w:cs="Calibri"/>
                <w:b/>
                <w:szCs w:val="24"/>
              </w:rPr>
              <w:lastRenderedPageBreak/>
              <w:t>Reasonable adjustment</w:t>
            </w:r>
          </w:p>
        </w:tc>
        <w:tc>
          <w:tcPr>
            <w:tcW w:w="3673" w:type="pct"/>
            <w:vAlign w:val="top"/>
          </w:tcPr>
          <w:p w14:paraId="587D6BCD" w14:textId="0F075D63" w:rsidR="006479D8" w:rsidRDefault="006479D8" w:rsidP="006479D8">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which must be approved BEFORE you attempt the assessment</w:t>
            </w:r>
            <w:r w:rsidRPr="00E951BD">
              <w:rPr>
                <w:lang w:eastAsia="en-AU"/>
              </w:rPr>
              <w:t>.</w:t>
            </w:r>
          </w:p>
        </w:tc>
      </w:tr>
      <w:tr w:rsidR="006479D8" w14:paraId="2CE11ADE" w14:textId="77777777" w:rsidTr="00141B42">
        <w:tc>
          <w:tcPr>
            <w:tcW w:w="1327" w:type="pct"/>
            <w:vAlign w:val="top"/>
          </w:tcPr>
          <w:p w14:paraId="5304A975" w14:textId="300ECF92" w:rsidR="006479D8" w:rsidRPr="00C21A7D" w:rsidRDefault="006479D8" w:rsidP="006479D8">
            <w:pPr>
              <w:pStyle w:val="Body"/>
              <w:rPr>
                <w:b/>
                <w:szCs w:val="22"/>
              </w:rPr>
            </w:pPr>
            <w:r w:rsidRPr="00C21A7D">
              <w:rPr>
                <w:b/>
                <w:szCs w:val="22"/>
              </w:rPr>
              <w:t>Assessment feedback, review or appeals</w:t>
            </w:r>
          </w:p>
        </w:tc>
        <w:tc>
          <w:tcPr>
            <w:tcW w:w="3673" w:type="pct"/>
            <w:vAlign w:val="top"/>
          </w:tcPr>
          <w:p w14:paraId="71ED00F8" w14:textId="77777777" w:rsidR="006479D8" w:rsidRDefault="006479D8" w:rsidP="006479D8">
            <w:r w:rsidRPr="00FB374C">
              <w:t xml:space="preserve">In accordance with the TAFE NSW policy </w:t>
            </w:r>
            <w:r w:rsidRPr="00FB374C">
              <w:rPr>
                <w:i/>
                <w:iCs/>
              </w:rPr>
              <w:t xml:space="preserve">Manage Assessment Appeals, </w:t>
            </w:r>
            <w:r w:rsidRPr="00FB374C">
              <w:t xml:space="preserve">all students have the right to appeal an assessment decision in relation to how the assessment was conducted and the outcome of the assessment. Appeals must be lodged within </w:t>
            </w:r>
            <w:r w:rsidRPr="00FB374C">
              <w:rPr>
                <w:b/>
                <w:bCs/>
              </w:rPr>
              <w:t>14 working days</w:t>
            </w:r>
            <w:r w:rsidRPr="00FB374C">
              <w:t xml:space="preserve"> of the formal notification of</w:t>
            </w:r>
            <w:r>
              <w:t xml:space="preserve"> the result of the assessment. </w:t>
            </w:r>
          </w:p>
          <w:p w14:paraId="2C4B0D3A" w14:textId="77777777" w:rsidR="006479D8" w:rsidRPr="003B5CF7" w:rsidRDefault="006479D8" w:rsidP="006479D8">
            <w:pPr>
              <w:rPr>
                <w:lang w:eastAsia="en-AU"/>
              </w:rPr>
            </w:pPr>
            <w:r w:rsidRPr="003B5CF7">
              <w:rPr>
                <w:lang w:eastAsia="en-AU"/>
              </w:rPr>
              <w:t>If you would like to request a review of your results or if you have any concerns about your results, contact your Teacher or Head Teacher.  If they are unavailable, contact the Student Administration Officer.</w:t>
            </w:r>
          </w:p>
          <w:p w14:paraId="74E5BF19" w14:textId="56472989" w:rsidR="006479D8" w:rsidRPr="00E2658C" w:rsidRDefault="006479D8" w:rsidP="006479D8">
            <w:pPr>
              <w:rPr>
                <w:lang w:eastAsia="en-AU"/>
              </w:rPr>
            </w:pPr>
            <w:r w:rsidRPr="003B5CF7">
              <w:rPr>
                <w:lang w:eastAsia="en-AU"/>
              </w:rPr>
              <w:t>Contact your Head Teacher for the assessment appeals procedures at your college/campus.</w:t>
            </w:r>
          </w:p>
        </w:tc>
      </w:tr>
    </w:tbl>
    <w:p w14:paraId="78EB3633" w14:textId="691EB600" w:rsidR="00BC4442" w:rsidRPr="008F6497" w:rsidRDefault="00BC4442" w:rsidP="008F6497">
      <w:pPr>
        <w:pStyle w:val="Heading2"/>
      </w:pPr>
      <w:r w:rsidRPr="008F6497">
        <w:t>Specific task instructions</w:t>
      </w:r>
    </w:p>
    <w:p w14:paraId="187FDC33" w14:textId="45978A4C" w:rsidR="00995176" w:rsidRDefault="00995176" w:rsidP="00995176">
      <w:pPr>
        <w:pStyle w:val="Heading3"/>
      </w:pPr>
      <w:r>
        <w:t>Scenario</w:t>
      </w:r>
    </w:p>
    <w:p w14:paraId="27DFF1EF" w14:textId="77777777" w:rsidR="00D771D0" w:rsidRDefault="00D771D0" w:rsidP="00D771D0">
      <w:pPr>
        <w:rPr>
          <w:lang w:eastAsia="en-AU"/>
        </w:rPr>
      </w:pPr>
      <w:r>
        <w:rPr>
          <w:lang w:eastAsia="en-AU"/>
        </w:rPr>
        <w:t xml:space="preserve">You are working as a junior developer/programmer at </w:t>
      </w:r>
      <w:hyperlink r:id="rId24" w:history="1">
        <w:r w:rsidRPr="008A0050">
          <w:rPr>
            <w:rStyle w:val="Hyperlink"/>
            <w:i/>
            <w:szCs w:val="24"/>
          </w:rPr>
          <w:t>Red Opal Innovations</w:t>
        </w:r>
      </w:hyperlink>
      <w:r>
        <w:t xml:space="preserve"> (</w:t>
      </w:r>
      <w:r w:rsidRPr="00A82FF5">
        <w:t>ROI_Scenario.pdf)</w:t>
      </w:r>
      <w:r>
        <w:t xml:space="preserve"> (ROI). The Development Manager, Vinh Nguyen, has asked you</w:t>
      </w:r>
      <w:r>
        <w:rPr>
          <w:lang w:val="en-US" w:eastAsia="zh-CN"/>
        </w:rPr>
        <w:t xml:space="preserve"> </w:t>
      </w:r>
      <w:r w:rsidRPr="00136B70">
        <w:rPr>
          <w:lang w:val="en-US" w:eastAsia="zh-CN"/>
        </w:rPr>
        <w:t>to undertake some programmin</w:t>
      </w:r>
      <w:r>
        <w:rPr>
          <w:lang w:val="en-US" w:eastAsia="zh-CN"/>
        </w:rPr>
        <w:t>g work for one of their clients using JavaScript.</w:t>
      </w:r>
    </w:p>
    <w:p w14:paraId="35CE2C74" w14:textId="634D4F16" w:rsidR="004B451B" w:rsidRDefault="008E33E0" w:rsidP="008E33E0">
      <w:r>
        <w:t>The client</w:t>
      </w:r>
      <w:r w:rsidR="00183268">
        <w:t xml:space="preserve">, </w:t>
      </w:r>
      <w:proofErr w:type="spellStart"/>
      <w:r w:rsidR="004B451B">
        <w:t>Pizza</w:t>
      </w:r>
      <w:r w:rsidR="00367143">
        <w:t>s</w:t>
      </w:r>
      <w:r w:rsidR="004B451B">
        <w:t>Only</w:t>
      </w:r>
      <w:proofErr w:type="spellEnd"/>
      <w:r>
        <w:t>,</w:t>
      </w:r>
      <w:r w:rsidR="004B451B">
        <w:t xml:space="preserve"> ha</w:t>
      </w:r>
      <w:r>
        <w:t>s</w:t>
      </w:r>
      <w:r w:rsidR="004B451B">
        <w:t xml:space="preserve"> </w:t>
      </w:r>
      <w:r>
        <w:t>developed</w:t>
      </w:r>
      <w:r w:rsidR="004B451B">
        <w:t xml:space="preserve"> </w:t>
      </w:r>
      <w:r>
        <w:t>a</w:t>
      </w:r>
      <w:r w:rsidR="004B451B">
        <w:t xml:space="preserve"> promotional scheme </w:t>
      </w:r>
      <w:r>
        <w:t>for all pizza</w:t>
      </w:r>
      <w:r w:rsidR="004B451B">
        <w:t xml:space="preserve"> sales during the </w:t>
      </w:r>
      <w:r>
        <w:t>m</w:t>
      </w:r>
      <w:r w:rsidR="004B451B">
        <w:t xml:space="preserve">onths of </w:t>
      </w:r>
      <w:r>
        <w:t xml:space="preserve">November and </w:t>
      </w:r>
      <w:r w:rsidR="004B451B">
        <w:t xml:space="preserve">December </w:t>
      </w:r>
      <w:r w:rsidR="004A43E8">
        <w:t>in the current</w:t>
      </w:r>
      <w:r>
        <w:t xml:space="preserve"> year</w:t>
      </w:r>
      <w:r w:rsidR="00367143">
        <w:t xml:space="preserve">. The manager of </w:t>
      </w:r>
      <w:proofErr w:type="spellStart"/>
      <w:r w:rsidR="00367143">
        <w:t>Pizzas</w:t>
      </w:r>
      <w:r w:rsidR="000F4D2F">
        <w:t>Only</w:t>
      </w:r>
      <w:proofErr w:type="spellEnd"/>
      <w:r w:rsidR="000F4D2F">
        <w:t>, Sean Jackson, has provided you with the following</w:t>
      </w:r>
      <w:r w:rsidR="004A43E8">
        <w:t xml:space="preserve"> client</w:t>
      </w:r>
      <w:r w:rsidR="000F4D2F">
        <w:t xml:space="preserve"> brief</w:t>
      </w:r>
      <w:r w:rsidR="00326927">
        <w:t>.</w:t>
      </w:r>
    </w:p>
    <w:p w14:paraId="3F0092B4" w14:textId="5760E3C3" w:rsidR="000F4D2F" w:rsidRDefault="000F4D2F" w:rsidP="008E33E0">
      <w:r>
        <w:t xml:space="preserve">A web application is needed to calculate the </w:t>
      </w:r>
      <w:r w:rsidR="00326927">
        <w:t>price</w:t>
      </w:r>
      <w:r>
        <w:t xml:space="preserve"> </w:t>
      </w:r>
      <w:r w:rsidR="0045606C">
        <w:t>of</w:t>
      </w:r>
      <w:r w:rsidR="00326927">
        <w:t xml:space="preserve"> pizzas</w:t>
      </w:r>
      <w:r w:rsidR="00CB4BEC">
        <w:t xml:space="preserve"> (listed below)</w:t>
      </w:r>
      <w:r w:rsidR="00326927">
        <w:t xml:space="preserve"> </w:t>
      </w:r>
      <w:r w:rsidR="0045606C">
        <w:t xml:space="preserve">that will be </w:t>
      </w:r>
      <w:r w:rsidR="00326927">
        <w:t xml:space="preserve">purchased during </w:t>
      </w:r>
      <w:r w:rsidR="0045606C">
        <w:t>a</w:t>
      </w:r>
      <w:r w:rsidR="00326927">
        <w:t xml:space="preserve"> promotional period</w:t>
      </w:r>
      <w:r>
        <w:t>.</w:t>
      </w:r>
      <w:r w:rsidR="00326927" w:rsidRPr="00326927">
        <w:rPr>
          <w:noProof/>
        </w:rPr>
        <w:t xml:space="preserve"> </w:t>
      </w:r>
      <w:r w:rsidR="00326927">
        <w:rPr>
          <w:noProof/>
        </w:rPr>
        <w:t xml:space="preserve">The number of pizzas will be </w:t>
      </w:r>
      <w:r w:rsidR="0045606C">
        <w:rPr>
          <w:noProof/>
        </w:rPr>
        <w:t>entered</w:t>
      </w:r>
      <w:r w:rsidR="00326927">
        <w:rPr>
          <w:noProof/>
        </w:rPr>
        <w:t xml:space="preserve"> by the PizzasOnly salesperson.</w:t>
      </w:r>
    </w:p>
    <w:p w14:paraId="418C216D" w14:textId="6AC57746" w:rsidR="004B451B" w:rsidRDefault="008E33E0" w:rsidP="00BF4F83">
      <w:pPr>
        <w:pStyle w:val="Bulletlist"/>
      </w:pPr>
      <w:r>
        <w:t>One</w:t>
      </w:r>
      <w:r w:rsidR="004B451B">
        <w:t xml:space="preserve"> </w:t>
      </w:r>
      <w:r>
        <w:t>l</w:t>
      </w:r>
      <w:r w:rsidR="004B451B">
        <w:t xml:space="preserve">arge </w:t>
      </w:r>
      <w:r>
        <w:t>p</w:t>
      </w:r>
      <w:r w:rsidR="004B451B">
        <w:t xml:space="preserve">izza </w:t>
      </w:r>
      <w:r>
        <w:t>will cost $6.45.</w:t>
      </w:r>
    </w:p>
    <w:p w14:paraId="37EB30C9" w14:textId="463997E0" w:rsidR="004B451B" w:rsidRDefault="008E33E0" w:rsidP="00BF4F83">
      <w:pPr>
        <w:pStyle w:val="Bulletlist"/>
      </w:pPr>
      <w:r>
        <w:t>Two</w:t>
      </w:r>
      <w:r w:rsidR="004B451B">
        <w:t xml:space="preserve"> </w:t>
      </w:r>
      <w:r>
        <w:t>l</w:t>
      </w:r>
      <w:r w:rsidR="004B451B">
        <w:t xml:space="preserve">arge </w:t>
      </w:r>
      <w:r>
        <w:t>p</w:t>
      </w:r>
      <w:r w:rsidR="004B451B">
        <w:t xml:space="preserve">izzas </w:t>
      </w:r>
      <w:r>
        <w:t>will cost $12.00.</w:t>
      </w:r>
    </w:p>
    <w:p w14:paraId="2AF7474F" w14:textId="462EAC3F" w:rsidR="004B451B" w:rsidRDefault="008E33E0" w:rsidP="00BF4F83">
      <w:pPr>
        <w:pStyle w:val="Bulletlist"/>
      </w:pPr>
      <w:r>
        <w:lastRenderedPageBreak/>
        <w:t>Three</w:t>
      </w:r>
      <w:r w:rsidR="004B451B">
        <w:t xml:space="preserve"> </w:t>
      </w:r>
      <w:r>
        <w:t>l</w:t>
      </w:r>
      <w:r w:rsidR="004B451B">
        <w:t xml:space="preserve">arge </w:t>
      </w:r>
      <w:r>
        <w:t>p</w:t>
      </w:r>
      <w:r w:rsidR="004B451B">
        <w:t xml:space="preserve">izzas </w:t>
      </w:r>
      <w:r w:rsidR="00094C33">
        <w:t>will cost $14</w:t>
      </w:r>
      <w:r>
        <w:t>.00.</w:t>
      </w:r>
    </w:p>
    <w:p w14:paraId="0792B98B" w14:textId="6EB37DB4" w:rsidR="008E33E0" w:rsidRDefault="008E33E0" w:rsidP="00BF4F83">
      <w:pPr>
        <w:pStyle w:val="Bulletlist"/>
      </w:pPr>
      <w:r>
        <w:t>Four or more pizzas will use a combination of the above prices to ensure the best price for the customer.</w:t>
      </w:r>
      <w:r w:rsidR="00367143">
        <w:t xml:space="preserve"> For example, the best price for five pizzas </w:t>
      </w:r>
      <w:r w:rsidR="00CB4BEC">
        <w:t>would</w:t>
      </w:r>
      <w:r w:rsidR="00367143">
        <w:t xml:space="preserve"> be two pizzas ($12.00) + three pizzas ($14.00).</w:t>
      </w:r>
    </w:p>
    <w:p w14:paraId="64C19138" w14:textId="5DAE8AA9" w:rsidR="000C1A48" w:rsidRDefault="000C1A48">
      <w:pPr>
        <w:tabs>
          <w:tab w:val="clear" w:pos="284"/>
        </w:tabs>
        <w:spacing w:before="0" w:after="200" w:line="276" w:lineRule="auto"/>
      </w:pPr>
      <w:r>
        <w:t>The client also needs some user documentation to help them use the application.</w:t>
      </w:r>
    </w:p>
    <w:p w14:paraId="6170DFC7" w14:textId="178D4CDB" w:rsidR="00B131AD" w:rsidRDefault="0051173E">
      <w:pPr>
        <w:tabs>
          <w:tab w:val="clear" w:pos="284"/>
        </w:tabs>
        <w:spacing w:before="0" w:after="200" w:line="276" w:lineRule="auto"/>
      </w:pPr>
      <w:r>
        <w:t>Download and unzip the resource folder (</w:t>
      </w:r>
      <w:r w:rsidR="00C247C8" w:rsidRPr="00C247C8">
        <w:t>Cl_Scripting_AE_Pro_1of3_SR1</w:t>
      </w:r>
      <w:r>
        <w:t>.zip), which contains the</w:t>
      </w:r>
      <w:r w:rsidR="00EA7D46">
        <w:t xml:space="preserve"> HTML page with</w:t>
      </w:r>
      <w:r>
        <w:t xml:space="preserve"> a form for the web application.</w:t>
      </w:r>
    </w:p>
    <w:p w14:paraId="3A6DBE73" w14:textId="303AF90B" w:rsidR="00B131AD" w:rsidRDefault="00B131AD">
      <w:pPr>
        <w:tabs>
          <w:tab w:val="clear" w:pos="284"/>
        </w:tabs>
        <w:spacing w:before="0" w:after="200" w:line="276" w:lineRule="auto"/>
        <w:rPr>
          <w:rFonts w:eastAsia="Times New Roman"/>
          <w:b/>
          <w:noProof/>
          <w:color w:val="464748"/>
          <w:kern w:val="22"/>
          <w:sz w:val="36"/>
          <w:szCs w:val="36"/>
          <w:lang w:eastAsia="en-AU"/>
        </w:rPr>
      </w:pPr>
      <w:r>
        <w:br w:type="page"/>
      </w:r>
    </w:p>
    <w:p w14:paraId="2B52F2E2" w14:textId="407122E9" w:rsidR="00CA23BA" w:rsidRDefault="00CA23BA" w:rsidP="00CA23BA">
      <w:pPr>
        <w:pStyle w:val="Heading2"/>
      </w:pPr>
      <w:r>
        <w:lastRenderedPageBreak/>
        <w:t>Part 1:</w:t>
      </w:r>
      <w:r w:rsidR="0026068F">
        <w:t xml:space="preserve"> Determine scripting requirements</w:t>
      </w:r>
    </w:p>
    <w:p w14:paraId="1949561F" w14:textId="6A5CF753" w:rsidR="00F102C3" w:rsidRDefault="00CA23BA">
      <w:pPr>
        <w:tabs>
          <w:tab w:val="clear" w:pos="284"/>
        </w:tabs>
        <w:spacing w:before="0" w:after="200" w:line="276" w:lineRule="auto"/>
      </w:pPr>
      <w:r>
        <w:t xml:space="preserve">Before you start, </w:t>
      </w:r>
      <w:r w:rsidR="00F102C3">
        <w:t>Vinh</w:t>
      </w:r>
      <w:r>
        <w:t xml:space="preserve"> wants to make sure that you have a good understanding of scripting languages</w:t>
      </w:r>
      <w:r w:rsidR="00F102C3">
        <w:t>,</w:t>
      </w:r>
      <w:r>
        <w:t xml:space="preserve"> </w:t>
      </w:r>
      <w:r w:rsidR="00EF7358">
        <w:t>as well as</w:t>
      </w:r>
      <w:r>
        <w:t xml:space="preserve"> </w:t>
      </w:r>
      <w:r w:rsidR="00F102C3">
        <w:t xml:space="preserve">designing and </w:t>
      </w:r>
      <w:r>
        <w:t>building scripts.</w:t>
      </w:r>
    </w:p>
    <w:p w14:paraId="71662671" w14:textId="22195650" w:rsidR="00F102C3" w:rsidRDefault="00F102C3" w:rsidP="00F102C3">
      <w:r>
        <w:t xml:space="preserve">Vinh Nguyen initially gave this task to a trainee in the company, who has since resigned. The trainee wrote some pseudocode (below) that you </w:t>
      </w:r>
      <w:r w:rsidRPr="00F16A63">
        <w:rPr>
          <w:noProof/>
        </w:rPr>
        <w:t>can</w:t>
      </w:r>
      <w:r>
        <w:t xml:space="preserve"> use.</w:t>
      </w:r>
    </w:p>
    <w:p w14:paraId="76DDB77B" w14:textId="77777777" w:rsidR="00F102C3" w:rsidRDefault="00F102C3" w:rsidP="00FE35D4">
      <w:pPr>
        <w:ind w:left="720"/>
        <w:rPr>
          <w:i/>
        </w:rPr>
      </w:pPr>
      <w:r>
        <w:rPr>
          <w:i/>
        </w:rPr>
        <w:t>Get the number of pizzas to order from user (input)</w:t>
      </w:r>
    </w:p>
    <w:p w14:paraId="32D4E265" w14:textId="77777777" w:rsidR="00F102C3" w:rsidRDefault="00F102C3" w:rsidP="00FE35D4">
      <w:pPr>
        <w:ind w:left="720"/>
        <w:rPr>
          <w:i/>
        </w:rPr>
      </w:pPr>
      <w:r>
        <w:rPr>
          <w:i/>
        </w:rPr>
        <w:t>If number of pizzas less than or equal to zero then</w:t>
      </w:r>
    </w:p>
    <w:p w14:paraId="2BFE0825" w14:textId="77777777" w:rsidR="00F102C3" w:rsidRDefault="00F102C3" w:rsidP="00FE35D4">
      <w:pPr>
        <w:ind w:left="720"/>
        <w:rPr>
          <w:i/>
        </w:rPr>
      </w:pPr>
      <w:r>
        <w:rPr>
          <w:i/>
        </w:rPr>
        <w:tab/>
        <w:t>Validation error</w:t>
      </w:r>
    </w:p>
    <w:p w14:paraId="4B8B49E9" w14:textId="77777777" w:rsidR="00F102C3" w:rsidRDefault="00F102C3" w:rsidP="00FE35D4">
      <w:pPr>
        <w:ind w:left="720"/>
        <w:rPr>
          <w:i/>
        </w:rPr>
      </w:pPr>
      <w:r>
        <w:rPr>
          <w:i/>
        </w:rPr>
        <w:t>Else</w:t>
      </w:r>
    </w:p>
    <w:p w14:paraId="399F3AA6" w14:textId="77777777" w:rsidR="00F102C3" w:rsidRDefault="00F102C3" w:rsidP="00FE35D4">
      <w:pPr>
        <w:ind w:left="720"/>
        <w:rPr>
          <w:i/>
        </w:rPr>
      </w:pPr>
      <w:r>
        <w:rPr>
          <w:i/>
        </w:rPr>
        <w:tab/>
        <w:t>Divide the number of pizzas by 2 and check the remainder</w:t>
      </w:r>
    </w:p>
    <w:p w14:paraId="2C99C554" w14:textId="77777777" w:rsidR="00F102C3" w:rsidRDefault="00F102C3" w:rsidP="00FE35D4">
      <w:pPr>
        <w:ind w:left="720"/>
        <w:rPr>
          <w:i/>
        </w:rPr>
      </w:pPr>
      <w:r>
        <w:rPr>
          <w:i/>
        </w:rPr>
        <w:tab/>
        <w:t>Check what option is best using the division by 2</w:t>
      </w:r>
    </w:p>
    <w:p w14:paraId="2233E4E2" w14:textId="77777777" w:rsidR="00F102C3" w:rsidRDefault="00F102C3" w:rsidP="00FE35D4">
      <w:pPr>
        <w:ind w:left="720"/>
        <w:rPr>
          <w:i/>
        </w:rPr>
      </w:pPr>
      <w:r>
        <w:rPr>
          <w:i/>
        </w:rPr>
        <w:tab/>
        <w:t>Print the best buy option and the amount payable</w:t>
      </w:r>
    </w:p>
    <w:p w14:paraId="3BE082E0" w14:textId="77777777" w:rsidR="00F102C3" w:rsidRDefault="00F102C3" w:rsidP="00FE35D4">
      <w:pPr>
        <w:ind w:left="720"/>
        <w:rPr>
          <w:i/>
        </w:rPr>
      </w:pPr>
      <w:r>
        <w:rPr>
          <w:i/>
        </w:rPr>
        <w:tab/>
        <w:t>Check what option is best using the division with 3</w:t>
      </w:r>
    </w:p>
    <w:p w14:paraId="2F099DDF" w14:textId="77777777" w:rsidR="00F102C3" w:rsidRDefault="00F102C3" w:rsidP="00FE35D4">
      <w:pPr>
        <w:ind w:left="720"/>
        <w:rPr>
          <w:i/>
        </w:rPr>
      </w:pPr>
      <w:r>
        <w:rPr>
          <w:i/>
        </w:rPr>
        <w:tab/>
        <w:t>Divide the number of pizzas by 3 and check the remainder</w:t>
      </w:r>
    </w:p>
    <w:p w14:paraId="1EFA4D54" w14:textId="77777777" w:rsidR="00F102C3" w:rsidRPr="003F49B1" w:rsidRDefault="00F102C3" w:rsidP="00FE35D4">
      <w:pPr>
        <w:ind w:left="720"/>
        <w:rPr>
          <w:i/>
        </w:rPr>
      </w:pPr>
      <w:r>
        <w:rPr>
          <w:i/>
        </w:rPr>
        <w:t>End if</w:t>
      </w:r>
    </w:p>
    <w:p w14:paraId="096327A7" w14:textId="59A92B03" w:rsidR="00CA23BA" w:rsidRDefault="0013323E">
      <w:pPr>
        <w:tabs>
          <w:tab w:val="clear" w:pos="284"/>
        </w:tabs>
        <w:spacing w:before="0" w:after="200" w:line="276" w:lineRule="auto"/>
      </w:pPr>
      <w:r>
        <w:t xml:space="preserve">Write a </w:t>
      </w:r>
      <w:r w:rsidR="0031378E">
        <w:t>report for</w:t>
      </w:r>
      <w:r>
        <w:t xml:space="preserve"> the Development Manager</w:t>
      </w:r>
      <w:r w:rsidRPr="00616E7B">
        <w:t xml:space="preserve">, </w:t>
      </w:r>
      <w:r w:rsidR="0031378E">
        <w:t xml:space="preserve">using the </w:t>
      </w:r>
      <w:hyperlink r:id="rId25" w:history="1">
        <w:r w:rsidR="0031378E" w:rsidRPr="00EA7D46">
          <w:rPr>
            <w:rStyle w:val="Hyperlink"/>
            <w:i/>
          </w:rPr>
          <w:t>ROI report template</w:t>
        </w:r>
      </w:hyperlink>
      <w:r w:rsidR="0031378E">
        <w:t xml:space="preserve"> (</w:t>
      </w:r>
      <w:r w:rsidR="0031378E" w:rsidRPr="00EA7D46">
        <w:t>ROI_Report_template.dotx</w:t>
      </w:r>
      <w:r w:rsidR="0031378E">
        <w:t xml:space="preserve">) </w:t>
      </w:r>
      <w:r>
        <w:t>addressing the following</w:t>
      </w:r>
      <w:r w:rsidR="00F102C3">
        <w:t xml:space="preserve"> items (</w:t>
      </w:r>
      <w:r w:rsidR="00A448CD">
        <w:t>300-500</w:t>
      </w:r>
      <w:r w:rsidR="00F102C3">
        <w:t xml:space="preserve"> words)</w:t>
      </w:r>
      <w:r>
        <w:t>:</w:t>
      </w:r>
    </w:p>
    <w:p w14:paraId="2FE3BFA8" w14:textId="6D2A6CCD" w:rsidR="0013323E" w:rsidRPr="00511C53" w:rsidRDefault="00511C53" w:rsidP="00BF4F83">
      <w:pPr>
        <w:pStyle w:val="ListNumber"/>
        <w:numPr>
          <w:ilvl w:val="0"/>
          <w:numId w:val="3"/>
        </w:numPr>
      </w:pPr>
      <w:r>
        <w:t xml:space="preserve">Identify </w:t>
      </w:r>
      <w:r w:rsidR="00ED289D" w:rsidRPr="00A927E7">
        <w:t xml:space="preserve">the main characteristics of scripting languages </w:t>
      </w:r>
      <w:r w:rsidR="00ED289D" w:rsidRPr="003F30A5">
        <w:t>(</w:t>
      </w:r>
      <w:r w:rsidR="00ED289D">
        <w:t>for example, JavaScript</w:t>
      </w:r>
      <w:r w:rsidR="00ED289D" w:rsidRPr="003F30A5">
        <w:t xml:space="preserve">) </w:t>
      </w:r>
      <w:r w:rsidR="00ED289D" w:rsidRPr="00A927E7">
        <w:t xml:space="preserve">that are different </w:t>
      </w:r>
      <w:r w:rsidR="00ED289D" w:rsidRPr="004A6A3A">
        <w:rPr>
          <w:noProof/>
        </w:rPr>
        <w:t>to</w:t>
      </w:r>
      <w:r w:rsidR="00ED289D" w:rsidRPr="00A927E7">
        <w:t xml:space="preserve"> </w:t>
      </w:r>
      <w:r w:rsidR="00ED289D">
        <w:t>those of</w:t>
      </w:r>
      <w:r w:rsidR="00D851F9">
        <w:t xml:space="preserve"> other</w:t>
      </w:r>
      <w:r w:rsidR="00ED289D">
        <w:t xml:space="preserve"> </w:t>
      </w:r>
      <w:r w:rsidR="00ED289D" w:rsidRPr="00A927E7">
        <w:t>pr</w:t>
      </w:r>
      <w:r w:rsidR="00ED289D">
        <w:t>ogramming languages (for example,</w:t>
      </w:r>
      <w:r w:rsidR="00ED289D" w:rsidRPr="003F30A5">
        <w:t xml:space="preserve"> Java)</w:t>
      </w:r>
      <w:r>
        <w:t>.</w:t>
      </w:r>
    </w:p>
    <w:p w14:paraId="73DE423C" w14:textId="3CFA40CB" w:rsidR="00511C53" w:rsidRDefault="0095028B" w:rsidP="00BF4F83">
      <w:pPr>
        <w:pStyle w:val="ListNumber"/>
        <w:numPr>
          <w:ilvl w:val="0"/>
          <w:numId w:val="3"/>
        </w:numPr>
      </w:pPr>
      <w:r>
        <w:t xml:space="preserve">Identify the </w:t>
      </w:r>
      <w:r w:rsidR="0010024E" w:rsidRPr="00BF4F83">
        <w:rPr>
          <w:szCs w:val="22"/>
        </w:rPr>
        <w:t xml:space="preserve">framework and integrated development environment (IDE) </w:t>
      </w:r>
      <w:r>
        <w:t>that you will use</w:t>
      </w:r>
      <w:r w:rsidR="0010024E">
        <w:t xml:space="preserve"> to complete this application.</w:t>
      </w:r>
      <w:r w:rsidR="00EF14D9">
        <w:t xml:space="preserve"> Outline the advantages and disadvantages of using these for this project.</w:t>
      </w:r>
    </w:p>
    <w:p w14:paraId="58D569D6" w14:textId="61B65825" w:rsidR="0010024E" w:rsidRDefault="00EF7358" w:rsidP="00BF4F83">
      <w:pPr>
        <w:pStyle w:val="ListNumber"/>
        <w:numPr>
          <w:ilvl w:val="0"/>
          <w:numId w:val="3"/>
        </w:numPr>
      </w:pPr>
      <w:r>
        <w:t>I</w:t>
      </w:r>
      <w:r w:rsidR="0026068F">
        <w:t xml:space="preserve">dentify the object model and protocols </w:t>
      </w:r>
      <w:r>
        <w:t>of the scripting language you will be using</w:t>
      </w:r>
      <w:r w:rsidR="0026068F">
        <w:t>.</w:t>
      </w:r>
    </w:p>
    <w:p w14:paraId="294BFDA3" w14:textId="3ABBA83B" w:rsidR="0031378E" w:rsidRDefault="0031378E" w:rsidP="00BF4F83">
      <w:pPr>
        <w:pStyle w:val="ListNumber"/>
        <w:numPr>
          <w:ilvl w:val="0"/>
          <w:numId w:val="3"/>
        </w:numPr>
      </w:pPr>
      <w:r>
        <w:t>Interpret and analyse the provided pseudocode for missing logic and errors. Identify the errors it contains and explain why they are errors.</w:t>
      </w:r>
    </w:p>
    <w:p w14:paraId="1A6F525E" w14:textId="2E557657" w:rsidR="0031378E" w:rsidRPr="00A60772" w:rsidRDefault="0031378E" w:rsidP="00BF4F83">
      <w:pPr>
        <w:pStyle w:val="ListNumber"/>
        <w:numPr>
          <w:ilvl w:val="0"/>
          <w:numId w:val="3"/>
        </w:numPr>
      </w:pPr>
      <w:r w:rsidRPr="00A60772">
        <w:t xml:space="preserve">Improve the pseudocode </w:t>
      </w:r>
      <w:r>
        <w:t>by</w:t>
      </w:r>
      <w:r w:rsidRPr="00A60772">
        <w:t xml:space="preserve"> develop</w:t>
      </w:r>
      <w:r>
        <w:t>ing</w:t>
      </w:r>
      <w:r w:rsidRPr="00A60772">
        <w:t xml:space="preserve"> an algorithm that is an appropriate solution to the scenario</w:t>
      </w:r>
      <w:r>
        <w:t xml:space="preserve"> and</w:t>
      </w:r>
      <w:r w:rsidRPr="00A60772">
        <w:t xml:space="preserve"> address</w:t>
      </w:r>
      <w:r>
        <w:t>es</w:t>
      </w:r>
      <w:r w:rsidR="0045606C">
        <w:t xml:space="preserve"> the errors you identified</w:t>
      </w:r>
      <w:r>
        <w:t>.</w:t>
      </w:r>
    </w:p>
    <w:p w14:paraId="13D347B1" w14:textId="5B7C6BC6" w:rsidR="0031378E" w:rsidRPr="00D008D7" w:rsidRDefault="0031378E" w:rsidP="00BF4F83">
      <w:pPr>
        <w:pStyle w:val="ListNumber"/>
        <w:numPr>
          <w:ilvl w:val="1"/>
          <w:numId w:val="3"/>
        </w:numPr>
      </w:pPr>
      <w:r>
        <w:t>Create pseudocode that describes the necessary log</w:t>
      </w:r>
      <w:r w:rsidR="00217EA5">
        <w:t>ic for the solution.</w:t>
      </w:r>
    </w:p>
    <w:p w14:paraId="3BB7A42F" w14:textId="47B94EDE" w:rsidR="0031378E" w:rsidRPr="00A60772" w:rsidRDefault="0031378E" w:rsidP="00BF4F83">
      <w:pPr>
        <w:pStyle w:val="ListNumber"/>
        <w:numPr>
          <w:ilvl w:val="1"/>
          <w:numId w:val="3"/>
        </w:numPr>
      </w:pPr>
      <w:r w:rsidRPr="00A60772">
        <w:t>Your algorithm must be</w:t>
      </w:r>
      <w:r>
        <w:t xml:space="preserve"> </w:t>
      </w:r>
      <w:r w:rsidR="0045606C">
        <w:t>precise</w:t>
      </w:r>
      <w:r>
        <w:t xml:space="preserve">, </w:t>
      </w:r>
      <w:r w:rsidR="0045606C">
        <w:t>sufficient</w:t>
      </w:r>
      <w:r>
        <w:t xml:space="preserve"> and g</w:t>
      </w:r>
      <w:r w:rsidRPr="00A60772">
        <w:t>uaranteed to end.</w:t>
      </w:r>
    </w:p>
    <w:p w14:paraId="0F227638" w14:textId="65EB7272" w:rsidR="0031378E" w:rsidRDefault="0031378E" w:rsidP="00BF4F83">
      <w:pPr>
        <w:pStyle w:val="ListNumber"/>
        <w:numPr>
          <w:ilvl w:val="1"/>
          <w:numId w:val="3"/>
        </w:numPr>
      </w:pPr>
      <w:r w:rsidRPr="00A60772">
        <w:t>It must also take account of al</w:t>
      </w:r>
      <w:r>
        <w:t xml:space="preserve">l possible situations by using </w:t>
      </w:r>
      <w:r w:rsidRPr="00A60772">
        <w:t>sequence</w:t>
      </w:r>
      <w:r>
        <w:t xml:space="preserve">, </w:t>
      </w:r>
      <w:r w:rsidRPr="00A60772">
        <w:t>selection</w:t>
      </w:r>
      <w:r>
        <w:t xml:space="preserve"> and i</w:t>
      </w:r>
      <w:r w:rsidRPr="00D008D7">
        <w:t>teration</w:t>
      </w:r>
      <w:r w:rsidRPr="00A60772">
        <w:t xml:space="preserve"> structures</w:t>
      </w:r>
      <w:r w:rsidRPr="00D008D7">
        <w:t>.</w:t>
      </w:r>
    </w:p>
    <w:p w14:paraId="48675CA7" w14:textId="462A0E0C" w:rsidR="009C06C8" w:rsidRDefault="009C06C8" w:rsidP="009C06C8">
      <w:pPr>
        <w:pStyle w:val="Heading2"/>
      </w:pPr>
      <w:r>
        <w:lastRenderedPageBreak/>
        <w:t xml:space="preserve">Part </w:t>
      </w:r>
      <w:r w:rsidR="00217EA5">
        <w:t>2</w:t>
      </w:r>
      <w:r>
        <w:t>: Write script from pseudocode</w:t>
      </w:r>
    </w:p>
    <w:p w14:paraId="3871894B" w14:textId="6FB7E76A" w:rsidR="009C06C8" w:rsidRDefault="50CE451E" w:rsidP="00BF4F83">
      <w:pPr>
        <w:pStyle w:val="ListNumber"/>
        <w:numPr>
          <w:ilvl w:val="0"/>
          <w:numId w:val="12"/>
        </w:numPr>
      </w:pPr>
      <w:r>
        <w:t xml:space="preserve">Using </w:t>
      </w:r>
      <w:r w:rsidR="0093677F">
        <w:t>the</w:t>
      </w:r>
      <w:r>
        <w:t xml:space="preserve"> IDE</w:t>
      </w:r>
      <w:r w:rsidR="0093677F">
        <w:t xml:space="preserve"> you identified in Part 1</w:t>
      </w:r>
      <w:r>
        <w:t xml:space="preserve">, translate </w:t>
      </w:r>
      <w:r w:rsidR="00CB4BEC">
        <w:t>your</w:t>
      </w:r>
      <w:r>
        <w:t xml:space="preserve"> pseudocode from Part 1</w:t>
      </w:r>
      <w:r w:rsidR="00CB4BEC">
        <w:t>.5</w:t>
      </w:r>
      <w:r>
        <w:t xml:space="preserve"> into working</w:t>
      </w:r>
      <w:r w:rsidR="00183268">
        <w:t xml:space="preserve"> JavaS</w:t>
      </w:r>
      <w:r>
        <w:t>cript</w:t>
      </w:r>
      <w:r w:rsidR="00183268">
        <w:t xml:space="preserve"> </w:t>
      </w:r>
      <w:r>
        <w:t xml:space="preserve">to interact </w:t>
      </w:r>
      <w:r w:rsidR="00183268">
        <w:t xml:space="preserve">with the form contents in the HTML page. </w:t>
      </w:r>
      <w:r w:rsidR="00EA7D46">
        <w:t>You will need to include the JavaScript file in the HTML file.</w:t>
      </w:r>
    </w:p>
    <w:p w14:paraId="6414A0EF" w14:textId="6A84E643" w:rsidR="009C06C8" w:rsidRPr="00CB4BEC" w:rsidRDefault="00DA1B04" w:rsidP="00BF4F83">
      <w:pPr>
        <w:pStyle w:val="ListNumber"/>
      </w:pPr>
      <w:r>
        <w:t>U</w:t>
      </w:r>
      <w:r w:rsidR="009C06C8">
        <w:t xml:space="preserve">se </w:t>
      </w:r>
      <w:r w:rsidR="009C06C8" w:rsidRPr="00DD4F76">
        <w:rPr>
          <w:noProof/>
        </w:rPr>
        <w:t>basic</w:t>
      </w:r>
      <w:r w:rsidR="009C06C8">
        <w:t xml:space="preserve"> </w:t>
      </w:r>
      <w:r w:rsidR="00183268">
        <w:t>JavaScript</w:t>
      </w:r>
      <w:r w:rsidR="009C06C8">
        <w:t xml:space="preserve"> language elements as </w:t>
      </w:r>
      <w:r w:rsidR="009C06C8" w:rsidRPr="00CB4BEC">
        <w:t>required</w:t>
      </w:r>
      <w:r w:rsidR="00C923F8" w:rsidRPr="00CB4BEC">
        <w:t xml:space="preserve">, </w:t>
      </w:r>
      <w:r w:rsidR="00CB4BEC">
        <w:t>such as</w:t>
      </w:r>
      <w:r w:rsidR="00C923F8" w:rsidRPr="00CB4BEC">
        <w:t xml:space="preserve"> </w:t>
      </w:r>
      <w:r w:rsidR="00CB4BEC" w:rsidRPr="00CB4BEC">
        <w:t>expressions, operators and variables</w:t>
      </w:r>
      <w:r>
        <w:t>, to manipulate items.</w:t>
      </w:r>
    </w:p>
    <w:p w14:paraId="066ECD4A" w14:textId="71640B3D" w:rsidR="009C06C8" w:rsidRDefault="00DA1B04" w:rsidP="00BF4F83">
      <w:pPr>
        <w:pStyle w:val="ListNumber"/>
      </w:pPr>
      <w:r>
        <w:t>E</w:t>
      </w:r>
      <w:r w:rsidR="00C923F8">
        <w:t>nsure</w:t>
      </w:r>
      <w:r w:rsidR="009C06C8">
        <w:t xml:space="preserve"> that your script </w:t>
      </w:r>
      <w:r w:rsidR="00906F24">
        <w:t>runs without errors and produces the expected result</w:t>
      </w:r>
      <w:r>
        <w:t>.</w:t>
      </w:r>
    </w:p>
    <w:p w14:paraId="63C648E7" w14:textId="1505DA07" w:rsidR="009C06C8" w:rsidRDefault="00DA1B04" w:rsidP="00BF4F83">
      <w:pPr>
        <w:pStyle w:val="ListNumber"/>
      </w:pPr>
      <w:r>
        <w:t>I</w:t>
      </w:r>
      <w:r w:rsidR="00183268">
        <w:t>nclude</w:t>
      </w:r>
      <w:r w:rsidR="009C06C8">
        <w:t xml:space="preserve"> internal documentation such as a description, author name and explanatio</w:t>
      </w:r>
      <w:r w:rsidR="00690941">
        <w:t xml:space="preserve">ns of processes, where </w:t>
      </w:r>
      <w:r w:rsidR="00690941" w:rsidRPr="00DD4F76">
        <w:rPr>
          <w:noProof/>
        </w:rPr>
        <w:t>required</w:t>
      </w:r>
      <w:r w:rsidR="009544A4">
        <w:rPr>
          <w:noProof/>
        </w:rPr>
        <w:t>.</w:t>
      </w:r>
    </w:p>
    <w:p w14:paraId="197F7983" w14:textId="7797B3A9" w:rsidR="00497B30" w:rsidRPr="00497B30" w:rsidRDefault="00497B30" w:rsidP="00497B30">
      <w:pPr>
        <w:pStyle w:val="Body"/>
        <w:rPr>
          <w:b/>
        </w:rPr>
      </w:pPr>
      <w:r w:rsidRPr="00B972F5">
        <w:rPr>
          <w:b/>
        </w:rPr>
        <w:t xml:space="preserve">Place a screenshot of your code in the </w:t>
      </w:r>
      <w:r w:rsidR="00B972F5" w:rsidRPr="00B972F5">
        <w:rPr>
          <w:b/>
        </w:rPr>
        <w:t xml:space="preserve">framework and </w:t>
      </w:r>
      <w:r w:rsidRPr="00B972F5">
        <w:rPr>
          <w:b/>
        </w:rPr>
        <w:t>IDE you used in the box below.</w:t>
      </w:r>
    </w:p>
    <w:p w14:paraId="3F146310" w14:textId="77777777" w:rsidR="00497B30" w:rsidRDefault="00497B30" w:rsidP="00497B30">
      <w:pPr>
        <w:pStyle w:val="Body"/>
        <w:pBdr>
          <w:top w:val="single" w:sz="4" w:space="1" w:color="2D739F"/>
          <w:left w:val="single" w:sz="4" w:space="4" w:color="2D739F"/>
          <w:bottom w:val="single" w:sz="4" w:space="1" w:color="2D739F"/>
          <w:right w:val="single" w:sz="4" w:space="4" w:color="2D739F"/>
        </w:pBdr>
        <w:ind w:left="360"/>
        <w:rPr>
          <w:szCs w:val="22"/>
        </w:rPr>
      </w:pPr>
    </w:p>
    <w:p w14:paraId="0C292A24" w14:textId="77777777" w:rsidR="00497B30" w:rsidRDefault="00497B30" w:rsidP="00497B30">
      <w:pPr>
        <w:pStyle w:val="Body"/>
        <w:pBdr>
          <w:top w:val="single" w:sz="4" w:space="1" w:color="2D739F"/>
          <w:left w:val="single" w:sz="4" w:space="4" w:color="2D739F"/>
          <w:bottom w:val="single" w:sz="4" w:space="1" w:color="2D739F"/>
          <w:right w:val="single" w:sz="4" w:space="4" w:color="2D739F"/>
        </w:pBdr>
        <w:ind w:left="360"/>
        <w:rPr>
          <w:szCs w:val="22"/>
        </w:rPr>
      </w:pPr>
    </w:p>
    <w:p w14:paraId="22426BF0" w14:textId="77777777" w:rsidR="00497B30" w:rsidRDefault="00497B30" w:rsidP="00497B30">
      <w:pPr>
        <w:pStyle w:val="Body"/>
        <w:pBdr>
          <w:top w:val="single" w:sz="4" w:space="1" w:color="2D739F"/>
          <w:left w:val="single" w:sz="4" w:space="4" w:color="2D739F"/>
          <w:bottom w:val="single" w:sz="4" w:space="1" w:color="2D739F"/>
          <w:right w:val="single" w:sz="4" w:space="4" w:color="2D739F"/>
        </w:pBdr>
        <w:ind w:left="360"/>
        <w:rPr>
          <w:szCs w:val="22"/>
        </w:rPr>
      </w:pPr>
    </w:p>
    <w:p w14:paraId="2E882337" w14:textId="77777777" w:rsidR="00497B30" w:rsidRDefault="00497B30" w:rsidP="00497B30">
      <w:pPr>
        <w:pStyle w:val="Body"/>
        <w:pBdr>
          <w:top w:val="single" w:sz="4" w:space="1" w:color="2D739F"/>
          <w:left w:val="single" w:sz="4" w:space="4" w:color="2D739F"/>
          <w:bottom w:val="single" w:sz="4" w:space="1" w:color="2D739F"/>
          <w:right w:val="single" w:sz="4" w:space="4" w:color="2D739F"/>
        </w:pBdr>
        <w:ind w:left="360"/>
        <w:rPr>
          <w:szCs w:val="22"/>
        </w:rPr>
      </w:pPr>
    </w:p>
    <w:p w14:paraId="37BBC8D3" w14:textId="77777777" w:rsidR="00497B30" w:rsidRDefault="00497B30" w:rsidP="00497B30">
      <w:pPr>
        <w:pStyle w:val="Body"/>
        <w:pBdr>
          <w:top w:val="single" w:sz="4" w:space="1" w:color="2D739F"/>
          <w:left w:val="single" w:sz="4" w:space="4" w:color="2D739F"/>
          <w:bottom w:val="single" w:sz="4" w:space="1" w:color="2D739F"/>
          <w:right w:val="single" w:sz="4" w:space="4" w:color="2D739F"/>
        </w:pBdr>
        <w:ind w:left="360"/>
        <w:rPr>
          <w:szCs w:val="22"/>
        </w:rPr>
      </w:pPr>
    </w:p>
    <w:p w14:paraId="3A142A4F" w14:textId="77777777" w:rsidR="00497B30" w:rsidRDefault="00497B30" w:rsidP="00497B30">
      <w:pPr>
        <w:pStyle w:val="Body"/>
        <w:pBdr>
          <w:top w:val="single" w:sz="4" w:space="1" w:color="2D739F"/>
          <w:left w:val="single" w:sz="4" w:space="4" w:color="2D739F"/>
          <w:bottom w:val="single" w:sz="4" w:space="1" w:color="2D739F"/>
          <w:right w:val="single" w:sz="4" w:space="4" w:color="2D739F"/>
        </w:pBdr>
        <w:ind w:left="360"/>
        <w:rPr>
          <w:szCs w:val="22"/>
        </w:rPr>
      </w:pPr>
    </w:p>
    <w:p w14:paraId="29717BD4" w14:textId="21DBC5A2" w:rsidR="00E60B0F" w:rsidRPr="00714A13" w:rsidRDefault="00E60B0F" w:rsidP="00BF4F83">
      <w:pPr>
        <w:pStyle w:val="Bulletlist"/>
        <w:rPr>
          <w:rStyle w:val="BodyChar"/>
        </w:rPr>
      </w:pPr>
      <w:r>
        <w:br w:type="page"/>
      </w:r>
    </w:p>
    <w:p w14:paraId="609E22A1" w14:textId="6DA3C23E" w:rsidR="006B7A9F" w:rsidRPr="008F6497" w:rsidRDefault="006B7A9F" w:rsidP="006B7A9F">
      <w:pPr>
        <w:pStyle w:val="Heading2"/>
      </w:pPr>
      <w:r>
        <w:lastRenderedPageBreak/>
        <w:t xml:space="preserve">Part </w:t>
      </w:r>
      <w:r w:rsidR="00217EA5">
        <w:t>3</w:t>
      </w:r>
      <w:r>
        <w:t xml:space="preserve">: </w:t>
      </w:r>
      <w:r w:rsidRPr="0047349A">
        <w:t>Create user documentation</w:t>
      </w:r>
    </w:p>
    <w:p w14:paraId="2DA372F9" w14:textId="0120AFFC" w:rsidR="006B7A9F" w:rsidRPr="00751B23" w:rsidRDefault="006B7A9F" w:rsidP="006B7A9F">
      <w:pPr>
        <w:pStyle w:val="Body"/>
      </w:pPr>
      <w:r>
        <w:t xml:space="preserve">Prepare user documentation for your script </w:t>
      </w:r>
      <w:r w:rsidR="00EA7D46">
        <w:t xml:space="preserve">using the </w:t>
      </w:r>
      <w:hyperlink r:id="rId26" w:history="1">
        <w:r w:rsidR="00EA7D46" w:rsidRPr="00EA7D46">
          <w:rPr>
            <w:rStyle w:val="Hyperlink"/>
            <w:i/>
          </w:rPr>
          <w:t>ROI report template</w:t>
        </w:r>
      </w:hyperlink>
      <w:r w:rsidR="00EA7D46">
        <w:t xml:space="preserve"> (</w:t>
      </w:r>
      <w:r w:rsidR="00EA7D46" w:rsidRPr="00EA7D46">
        <w:t>ROI_Report_template.dotx</w:t>
      </w:r>
      <w:r w:rsidR="00EA7D46">
        <w:t>) (</w:t>
      </w:r>
      <w:r w:rsidR="00DF0B0A">
        <w:t>200-500 words plus screenshots</w:t>
      </w:r>
      <w:r w:rsidR="00EA7D46">
        <w:t>).</w:t>
      </w:r>
    </w:p>
    <w:p w14:paraId="727E974A" w14:textId="77777777" w:rsidR="006B7A9F" w:rsidRDefault="006B7A9F" w:rsidP="006B7A9F">
      <w:pPr>
        <w:pStyle w:val="Body"/>
      </w:pPr>
      <w:r w:rsidRPr="00A55E72">
        <w:rPr>
          <w:noProof/>
        </w:rPr>
        <w:t>This</w:t>
      </w:r>
      <w:r>
        <w:t xml:space="preserve"> must include the following:</w:t>
      </w:r>
    </w:p>
    <w:p w14:paraId="7D7EF41B" w14:textId="77777777" w:rsidR="006B7A9F" w:rsidRPr="007D0160" w:rsidRDefault="006B7A9F" w:rsidP="00BF4F83">
      <w:pPr>
        <w:pStyle w:val="ListNumber"/>
        <w:numPr>
          <w:ilvl w:val="0"/>
          <w:numId w:val="8"/>
        </w:numPr>
      </w:pPr>
      <w:r w:rsidRPr="007D0160">
        <w:t>Read-me instructions, which include:</w:t>
      </w:r>
    </w:p>
    <w:p w14:paraId="0A67A453" w14:textId="77777777" w:rsidR="006B7A9F" w:rsidRPr="007D0160" w:rsidRDefault="006B7A9F" w:rsidP="00BF4F83">
      <w:pPr>
        <w:pStyle w:val="Numberedlist"/>
        <w:numPr>
          <w:ilvl w:val="1"/>
          <w:numId w:val="7"/>
        </w:numPr>
      </w:pPr>
      <w:r w:rsidRPr="007D0160">
        <w:t>usage statement (authorised use, licence etc.)</w:t>
      </w:r>
    </w:p>
    <w:p w14:paraId="4517C903" w14:textId="77777777" w:rsidR="006B7A9F" w:rsidRPr="007D0160" w:rsidRDefault="006B7A9F" w:rsidP="00BF4F83">
      <w:pPr>
        <w:pStyle w:val="Numberedlist"/>
        <w:numPr>
          <w:ilvl w:val="1"/>
          <w:numId w:val="7"/>
        </w:numPr>
      </w:pPr>
      <w:r w:rsidRPr="007D0160">
        <w:t>version and date information</w:t>
      </w:r>
    </w:p>
    <w:p w14:paraId="3C874F28" w14:textId="77777777" w:rsidR="006B7A9F" w:rsidRPr="007D0160" w:rsidRDefault="006B7A9F" w:rsidP="00BF4F83">
      <w:pPr>
        <w:pStyle w:val="Numberedlist"/>
        <w:numPr>
          <w:ilvl w:val="1"/>
          <w:numId w:val="7"/>
        </w:numPr>
      </w:pPr>
      <w:r w:rsidRPr="007D0160">
        <w:t>installation instructions</w:t>
      </w:r>
    </w:p>
    <w:p w14:paraId="2DF48DEB" w14:textId="5822AAD2" w:rsidR="006B7A9F" w:rsidRPr="007D0160" w:rsidRDefault="006B7A9F" w:rsidP="00BF4F83">
      <w:pPr>
        <w:pStyle w:val="Numberedlist"/>
        <w:numPr>
          <w:ilvl w:val="1"/>
          <w:numId w:val="7"/>
        </w:numPr>
      </w:pPr>
      <w:r w:rsidRPr="007D0160">
        <w:t>any special instructions</w:t>
      </w:r>
      <w:r w:rsidR="00EA7D46" w:rsidRPr="007D0160">
        <w:t>.</w:t>
      </w:r>
    </w:p>
    <w:p w14:paraId="438FFF89" w14:textId="77777777" w:rsidR="006B7A9F" w:rsidRPr="007D0160" w:rsidRDefault="006B7A9F" w:rsidP="00BF4F83">
      <w:pPr>
        <w:pStyle w:val="ListNumber"/>
      </w:pPr>
      <w:r w:rsidRPr="007D0160">
        <w:t>How-to instructions, which include:</w:t>
      </w:r>
    </w:p>
    <w:p w14:paraId="064AFBC5" w14:textId="77777777" w:rsidR="006B7A9F" w:rsidRPr="007D0160" w:rsidRDefault="006B7A9F" w:rsidP="00BF4F83">
      <w:pPr>
        <w:pStyle w:val="Numberedlist"/>
        <w:numPr>
          <w:ilvl w:val="1"/>
          <w:numId w:val="7"/>
        </w:numPr>
      </w:pPr>
      <w:r w:rsidRPr="007D0160">
        <w:t>a description of the program’s purpose and what it does</w:t>
      </w:r>
    </w:p>
    <w:p w14:paraId="05A9759C" w14:textId="77777777" w:rsidR="006B7A9F" w:rsidRPr="007D0160" w:rsidRDefault="006B7A9F" w:rsidP="00BF4F83">
      <w:pPr>
        <w:pStyle w:val="Numberedlist"/>
        <w:numPr>
          <w:ilvl w:val="1"/>
          <w:numId w:val="7"/>
        </w:numPr>
      </w:pPr>
      <w:r w:rsidRPr="007D0160">
        <w:t>operating instructions</w:t>
      </w:r>
    </w:p>
    <w:p w14:paraId="51118842" w14:textId="77777777" w:rsidR="006B7A9F" w:rsidRPr="007D0160" w:rsidRDefault="006B7A9F" w:rsidP="00BF4F83">
      <w:pPr>
        <w:pStyle w:val="Numberedlist"/>
        <w:numPr>
          <w:ilvl w:val="1"/>
          <w:numId w:val="7"/>
        </w:numPr>
      </w:pPr>
      <w:r w:rsidRPr="007D0160">
        <w:t>required inputs</w:t>
      </w:r>
    </w:p>
    <w:p w14:paraId="28A53AB9" w14:textId="77777777" w:rsidR="006B7A9F" w:rsidRPr="007D0160" w:rsidRDefault="006B7A9F" w:rsidP="00BF4F83">
      <w:pPr>
        <w:pStyle w:val="Numberedlist"/>
        <w:numPr>
          <w:ilvl w:val="1"/>
          <w:numId w:val="7"/>
        </w:numPr>
      </w:pPr>
      <w:r w:rsidRPr="007D0160">
        <w:t>expected outputs</w:t>
      </w:r>
    </w:p>
    <w:p w14:paraId="65CA9084" w14:textId="77777777" w:rsidR="006B7A9F" w:rsidRPr="007D0160" w:rsidRDefault="006B7A9F" w:rsidP="00BF4F83">
      <w:pPr>
        <w:pStyle w:val="Numberedlist"/>
        <w:numPr>
          <w:ilvl w:val="1"/>
          <w:numId w:val="7"/>
        </w:numPr>
      </w:pPr>
      <w:r w:rsidRPr="007D0160">
        <w:t>relevant screenshots.</w:t>
      </w:r>
    </w:p>
    <w:p w14:paraId="7A804B86" w14:textId="77777777" w:rsidR="006B7A9F" w:rsidRDefault="006B7A9F" w:rsidP="006B7A9F">
      <w:pPr>
        <w:tabs>
          <w:tab w:val="clear" w:pos="284"/>
        </w:tabs>
        <w:spacing w:before="0" w:after="200" w:line="276" w:lineRule="auto"/>
        <w:rPr>
          <w:sz w:val="22"/>
        </w:rPr>
      </w:pPr>
      <w:r>
        <w:br w:type="page"/>
      </w:r>
    </w:p>
    <w:p w14:paraId="0B7614A0" w14:textId="606E1BA9" w:rsidR="00395758" w:rsidRDefault="00395758" w:rsidP="008F6497">
      <w:pPr>
        <w:pStyle w:val="Heading2"/>
      </w:pPr>
      <w:r w:rsidRPr="008F6497">
        <w:lastRenderedPageBreak/>
        <w:t xml:space="preserve">Assessment </w:t>
      </w:r>
      <w:r w:rsidR="00C9498C">
        <w:t>F</w:t>
      </w:r>
      <w:r w:rsidRPr="008F6497">
        <w:t>eedback</w:t>
      </w:r>
    </w:p>
    <w:p w14:paraId="27F89454" w14:textId="77777777" w:rsidR="00522F20" w:rsidRDefault="00522F20" w:rsidP="00522F20">
      <w:pPr>
        <w:rPr>
          <w:i/>
          <w:color w:val="808080" w:themeColor="background1" w:themeShade="80"/>
          <w:szCs w:val="22"/>
          <w:lang w:eastAsia="en-AU"/>
        </w:rPr>
      </w:pPr>
      <w:r w:rsidRPr="002C058F">
        <w:rPr>
          <w:i/>
          <w:color w:val="808080" w:themeColor="background1" w:themeShade="80"/>
          <w:szCs w:val="22"/>
          <w:lang w:eastAsia="en-AU"/>
        </w:rPr>
        <w:t xml:space="preserve">NOTE: This section </w:t>
      </w:r>
      <w:r w:rsidRPr="002C058F">
        <w:rPr>
          <w:b/>
          <w:i/>
          <w:color w:val="808080" w:themeColor="background1" w:themeShade="80"/>
          <w:szCs w:val="22"/>
          <w:u w:val="single"/>
          <w:lang w:eastAsia="en-AU"/>
        </w:rPr>
        <w:t>must</w:t>
      </w:r>
      <w:r w:rsidRPr="002C058F">
        <w:rPr>
          <w:i/>
          <w:color w:val="808080" w:themeColor="background1" w:themeShade="80"/>
          <w:szCs w:val="22"/>
          <w:lang w:eastAsia="en-AU"/>
        </w:rPr>
        <w:t xml:space="preserve"> have the assessor signature and student signature to complete the </w:t>
      </w:r>
      <w:r w:rsidRPr="00FB594A">
        <w:rPr>
          <w:i/>
          <w:noProof/>
          <w:color w:val="808080" w:themeColor="background1" w:themeShade="80"/>
          <w:szCs w:val="22"/>
          <w:lang w:eastAsia="en-AU"/>
        </w:rPr>
        <w:t>feedback</w:t>
      </w:r>
      <w:r w:rsidRPr="002C058F">
        <w:rPr>
          <w:i/>
          <w:color w:val="808080" w:themeColor="background1" w:themeShade="80"/>
          <w:szCs w:val="22"/>
          <w:lang w:eastAsia="en-AU"/>
        </w:rPr>
        <w:t>.</w:t>
      </w:r>
    </w:p>
    <w:p w14:paraId="065F1B2F" w14:textId="77777777" w:rsidR="00522F20" w:rsidRDefault="00522F20" w:rsidP="00522F20">
      <w:pPr>
        <w:pStyle w:val="Heading3"/>
      </w:pPr>
      <w:r>
        <w:t>Assessment outcome</w:t>
      </w:r>
    </w:p>
    <w:p w14:paraId="09A28430" w14:textId="77777777" w:rsidR="00522F20" w:rsidRDefault="00CF4C86" w:rsidP="00522F20">
      <w:sdt>
        <w:sdtPr>
          <w:id w:val="-231164987"/>
          <w14:checkbox>
            <w14:checked w14:val="0"/>
            <w14:checkedState w14:val="2612" w14:font="MS Gothic"/>
            <w14:uncheckedState w14:val="2610" w14:font="MS Gothic"/>
          </w14:checkbox>
        </w:sdtPr>
        <w:sdtEndPr/>
        <w:sdtContent>
          <w:r w:rsidR="00522F20">
            <w:rPr>
              <w:rFonts w:ascii="MS Gothic" w:eastAsia="MS Gothic" w:hAnsi="MS Gothic" w:hint="eastAsia"/>
            </w:rPr>
            <w:t>☐</w:t>
          </w:r>
        </w:sdtContent>
      </w:sdt>
      <w:r w:rsidR="00522F20">
        <w:t xml:space="preserve"> Satisfactory</w:t>
      </w:r>
    </w:p>
    <w:p w14:paraId="3AB5DC10" w14:textId="77777777" w:rsidR="00522F20" w:rsidRPr="00A7239E" w:rsidRDefault="00CF4C86" w:rsidP="00522F20">
      <w:pPr>
        <w:rPr>
          <w:lang w:eastAsia="en-AU"/>
        </w:rPr>
      </w:pPr>
      <w:sdt>
        <w:sdtPr>
          <w:id w:val="356084546"/>
          <w14:checkbox>
            <w14:checked w14:val="0"/>
            <w14:checkedState w14:val="2612" w14:font="MS Gothic"/>
            <w14:uncheckedState w14:val="2610" w14:font="MS Gothic"/>
          </w14:checkbox>
        </w:sdtPr>
        <w:sdtEndPr/>
        <w:sdtContent>
          <w:r w:rsidR="00522F20">
            <w:rPr>
              <w:rFonts w:ascii="MS Gothic" w:eastAsia="MS Gothic" w:hAnsi="MS Gothic" w:hint="eastAsia"/>
            </w:rPr>
            <w:t>☐</w:t>
          </w:r>
        </w:sdtContent>
      </w:sdt>
      <w:r w:rsidR="00522F20">
        <w:t xml:space="preserve"> Unsatisfactory</w:t>
      </w:r>
    </w:p>
    <w:p w14:paraId="6DC8153F" w14:textId="7C9C73D2" w:rsidR="00522F20" w:rsidRDefault="00522F20" w:rsidP="00522F20">
      <w:pPr>
        <w:pStyle w:val="Heading3"/>
      </w:pPr>
      <w:r>
        <w:t xml:space="preserve">Assessor </w:t>
      </w:r>
      <w:r w:rsidR="009C06C8">
        <w:t>f</w:t>
      </w:r>
      <w:r>
        <w:t>eedback</w:t>
      </w:r>
    </w:p>
    <w:p w14:paraId="6BCF9E45" w14:textId="77777777" w:rsidR="00EA5824" w:rsidRDefault="00CF4C86" w:rsidP="00EA5824">
      <w:pPr>
        <w:rPr>
          <w:lang w:eastAsia="en-AU"/>
        </w:rPr>
      </w:pPr>
      <w:sdt>
        <w:sdtPr>
          <w:id w:val="-717277352"/>
          <w14:checkbox>
            <w14:checked w14:val="0"/>
            <w14:checkedState w14:val="2612" w14:font="MS Gothic"/>
            <w14:uncheckedState w14:val="2610" w14:font="MS Gothic"/>
          </w14:checkbox>
        </w:sdtPr>
        <w:sdtEndPr/>
        <w:sdtContent>
          <w:r w:rsidR="00EA5824">
            <w:rPr>
              <w:rFonts w:ascii="MS Gothic" w:eastAsia="MS Gothic" w:hAnsi="MS Gothic" w:hint="eastAsia"/>
            </w:rPr>
            <w:t>☐</w:t>
          </w:r>
        </w:sdtContent>
      </w:sdt>
      <w:r w:rsidR="00EA5824">
        <w:rPr>
          <w:lang w:eastAsia="en-AU"/>
        </w:rPr>
        <w:t xml:space="preserve"> Has the Assessment Declaration been signed and dated by the student?</w:t>
      </w:r>
    </w:p>
    <w:p w14:paraId="191449FC" w14:textId="1EC62841" w:rsidR="00EA5824" w:rsidRPr="00EA5824" w:rsidRDefault="00CF4C86" w:rsidP="00EA5824">
      <w:pPr>
        <w:rPr>
          <w:lang w:eastAsia="en-AU"/>
        </w:rPr>
      </w:pPr>
      <w:sdt>
        <w:sdtPr>
          <w:id w:val="-129019610"/>
          <w14:checkbox>
            <w14:checked w14:val="0"/>
            <w14:checkedState w14:val="2612" w14:font="MS Gothic"/>
            <w14:uncheckedState w14:val="2610" w14:font="MS Gothic"/>
          </w14:checkbox>
        </w:sdtPr>
        <w:sdtEndPr/>
        <w:sdtContent>
          <w:r w:rsidR="00EA5824">
            <w:rPr>
              <w:rFonts w:ascii="MS Gothic" w:eastAsia="MS Gothic" w:hAnsi="MS Gothic" w:hint="eastAsia"/>
            </w:rPr>
            <w:t>☐</w:t>
          </w:r>
        </w:sdtContent>
      </w:sdt>
      <w:r w:rsidR="00EA5824">
        <w:rPr>
          <w:lang w:eastAsia="en-AU"/>
        </w:rPr>
        <w:t xml:space="preserve"> Are you assured that the evidence presented for assessment is the student’s </w:t>
      </w:r>
      <w:r w:rsidR="00EA5824" w:rsidRPr="006D5A5E">
        <w:rPr>
          <w:noProof/>
          <w:lang w:eastAsia="en-AU"/>
        </w:rPr>
        <w:t>own</w:t>
      </w:r>
      <w:r w:rsidR="00EA5824">
        <w:rPr>
          <w:lang w:eastAsia="en-AU"/>
        </w:rPr>
        <w:t xml:space="preserve"> work?</w:t>
      </w:r>
    </w:p>
    <w:p w14:paraId="2FE3FE02" w14:textId="77777777" w:rsidR="00522F20" w:rsidRDefault="00CF4C86" w:rsidP="00522F20">
      <w:pPr>
        <w:rPr>
          <w:szCs w:val="22"/>
        </w:rPr>
      </w:pPr>
      <w:sdt>
        <w:sdtPr>
          <w:id w:val="2141906576"/>
          <w14:checkbox>
            <w14:checked w14:val="0"/>
            <w14:checkedState w14:val="2612" w14:font="MS Gothic"/>
            <w14:uncheckedState w14:val="2610" w14:font="MS Gothic"/>
          </w14:checkbox>
        </w:sdtPr>
        <w:sdtEndPr/>
        <w:sdtContent>
          <w:r w:rsidR="00522F20">
            <w:rPr>
              <w:rFonts w:ascii="MS Gothic" w:eastAsia="MS Gothic" w:hAnsi="MS Gothic" w:hint="eastAsia"/>
            </w:rPr>
            <w:t>☐</w:t>
          </w:r>
        </w:sdtContent>
      </w:sdt>
      <w:r w:rsidR="00522F20">
        <w:t xml:space="preserve"> Was the assessment event successfully completed?</w:t>
      </w:r>
    </w:p>
    <w:p w14:paraId="589470C3" w14:textId="77777777" w:rsidR="00522F20" w:rsidRDefault="00CF4C86" w:rsidP="00522F20">
      <w:pPr>
        <w:rPr>
          <w:szCs w:val="22"/>
        </w:rPr>
      </w:pPr>
      <w:sdt>
        <w:sdtPr>
          <w:id w:val="-1118449215"/>
          <w14:checkbox>
            <w14:checked w14:val="0"/>
            <w14:checkedState w14:val="2612" w14:font="MS Gothic"/>
            <w14:uncheckedState w14:val="2610" w14:font="MS Gothic"/>
          </w14:checkbox>
        </w:sdtPr>
        <w:sdtEndPr/>
        <w:sdtContent>
          <w:r w:rsidR="00522F20">
            <w:rPr>
              <w:rFonts w:ascii="MS Gothic" w:eastAsia="MS Gothic" w:hAnsi="MS Gothic" w:hint="eastAsia"/>
            </w:rPr>
            <w:t>☐</w:t>
          </w:r>
        </w:sdtContent>
      </w:sdt>
      <w:r w:rsidR="00522F20">
        <w:t xml:space="preserve"> If no, was the resubmission/re-assessment successfully completed?</w:t>
      </w:r>
    </w:p>
    <w:p w14:paraId="51B6C11B" w14:textId="77777777" w:rsidR="00522F20" w:rsidRPr="00A7239E" w:rsidRDefault="00CF4C86" w:rsidP="00522F20">
      <w:sdt>
        <w:sdtPr>
          <w:id w:val="284931228"/>
          <w14:checkbox>
            <w14:checked w14:val="0"/>
            <w14:checkedState w14:val="2612" w14:font="MS Gothic"/>
            <w14:uncheckedState w14:val="2610" w14:font="MS Gothic"/>
          </w14:checkbox>
        </w:sdtPr>
        <w:sdtEndPr/>
        <w:sdtContent>
          <w:r w:rsidR="00522F20">
            <w:rPr>
              <w:rFonts w:ascii="MS Gothic" w:eastAsia="MS Gothic" w:hAnsi="MS Gothic" w:hint="eastAsia"/>
            </w:rPr>
            <w:t>☐</w:t>
          </w:r>
        </w:sdtContent>
      </w:sdt>
      <w:r w:rsidR="00522F20">
        <w:t xml:space="preserve"> Was reasonable adjustment in place for this assessment event?</w:t>
      </w:r>
      <w:r w:rsidR="00522F20">
        <w:br/>
      </w:r>
      <w:r w:rsidR="00522F20">
        <w:rPr>
          <w:i/>
          <w:color w:val="A6A6A6" w:themeColor="background1" w:themeShade="A6"/>
        </w:rPr>
        <w:t>If yes, ensure it is detailed on the assessment document.</w:t>
      </w:r>
    </w:p>
    <w:p w14:paraId="6B1B0199" w14:textId="77777777" w:rsidR="00522F20" w:rsidRDefault="00522F20" w:rsidP="00522F20">
      <w:pPr>
        <w:pBdr>
          <w:top w:val="single" w:sz="4" w:space="1" w:color="2D739F"/>
          <w:left w:val="single" w:sz="4" w:space="4" w:color="2D739F"/>
          <w:bottom w:val="single" w:sz="4" w:space="1" w:color="2D739F"/>
          <w:right w:val="single" w:sz="4" w:space="4" w:color="2D739F"/>
        </w:pBdr>
        <w:rPr>
          <w:i/>
          <w:color w:val="808080" w:themeColor="background1" w:themeShade="80"/>
          <w:szCs w:val="22"/>
          <w:lang w:eastAsia="en-AU"/>
        </w:rPr>
      </w:pPr>
      <w:r>
        <w:t>Comments:</w:t>
      </w:r>
    </w:p>
    <w:p w14:paraId="25AB5203" w14:textId="4C0F96AF" w:rsidR="00A41BA4" w:rsidRPr="00A7239E" w:rsidRDefault="00A41BA4" w:rsidP="00522F20">
      <w:pPr>
        <w:pBdr>
          <w:top w:val="single" w:sz="4" w:space="1" w:color="2D739F"/>
          <w:left w:val="single" w:sz="4" w:space="4" w:color="2D739F"/>
          <w:bottom w:val="single" w:sz="4" w:space="1" w:color="2D739F"/>
          <w:right w:val="single" w:sz="4" w:space="4" w:color="2D739F"/>
        </w:pBdr>
        <w:rPr>
          <w:szCs w:val="22"/>
          <w:lang w:eastAsia="en-AU"/>
        </w:rPr>
      </w:pPr>
    </w:p>
    <w:p w14:paraId="0EFE64BE" w14:textId="77777777" w:rsidR="00522F20" w:rsidRDefault="00522F20" w:rsidP="00522F20">
      <w:pPr>
        <w:pStyle w:val="Heading3"/>
        <w:rPr>
          <w:i/>
          <w:color w:val="808080" w:themeColor="background1" w:themeShade="80"/>
        </w:rPr>
      </w:pPr>
      <w:r>
        <w:t>Assessor name, signature and date:</w:t>
      </w:r>
    </w:p>
    <w:p w14:paraId="099164D9" w14:textId="596C3BDB" w:rsidR="00A41BA4" w:rsidRDefault="00A41BA4" w:rsidP="00522F20">
      <w:pPr>
        <w:pBdr>
          <w:top w:val="single" w:sz="4" w:space="1" w:color="2D739F"/>
          <w:left w:val="single" w:sz="4" w:space="4" w:color="2D739F"/>
          <w:bottom w:val="single" w:sz="4" w:space="1" w:color="2D739F"/>
          <w:right w:val="single" w:sz="4" w:space="4" w:color="2D739F"/>
        </w:pBdr>
        <w:rPr>
          <w:szCs w:val="22"/>
          <w:lang w:eastAsia="en-AU"/>
        </w:rPr>
      </w:pPr>
    </w:p>
    <w:p w14:paraId="4A667B0E" w14:textId="77777777" w:rsidR="00522F20" w:rsidRPr="00A7239E" w:rsidRDefault="00522F20" w:rsidP="00522F20">
      <w:pPr>
        <w:pBdr>
          <w:top w:val="single" w:sz="4" w:space="1" w:color="2D739F"/>
          <w:left w:val="single" w:sz="4" w:space="4" w:color="2D739F"/>
          <w:bottom w:val="single" w:sz="4" w:space="1" w:color="2D739F"/>
          <w:right w:val="single" w:sz="4" w:space="4" w:color="2D739F"/>
        </w:pBdr>
        <w:rPr>
          <w:szCs w:val="22"/>
          <w:lang w:eastAsia="en-AU"/>
        </w:rPr>
      </w:pPr>
    </w:p>
    <w:p w14:paraId="588BA7FE" w14:textId="77777777" w:rsidR="00522F20" w:rsidRDefault="00522F20" w:rsidP="00522F20">
      <w:pPr>
        <w:pStyle w:val="Heading3"/>
        <w:rPr>
          <w:i/>
          <w:color w:val="808080" w:themeColor="background1" w:themeShade="80"/>
        </w:rPr>
      </w:pPr>
      <w:r w:rsidRPr="00492E16">
        <w:t>Student acknowledgement of assessment outcome</w:t>
      </w:r>
    </w:p>
    <w:p w14:paraId="00B8A84C" w14:textId="77777777" w:rsidR="00522F20" w:rsidRDefault="00522F20" w:rsidP="00522F20">
      <w:pPr>
        <w:pBdr>
          <w:top w:val="single" w:sz="4" w:space="1" w:color="2D739F"/>
          <w:left w:val="single" w:sz="4" w:space="4" w:color="2D739F"/>
          <w:bottom w:val="single" w:sz="4" w:space="1" w:color="2D739F"/>
          <w:right w:val="single" w:sz="4" w:space="4" w:color="2D739F"/>
        </w:pBdr>
        <w:rPr>
          <w:szCs w:val="22"/>
          <w:lang w:eastAsia="en-AU"/>
        </w:rPr>
      </w:pPr>
      <w:r>
        <w:t>Would you like to make any comments about this assessment?</w:t>
      </w:r>
    </w:p>
    <w:p w14:paraId="471D2A19" w14:textId="77777777" w:rsidR="00522F20" w:rsidRPr="00A7239E" w:rsidRDefault="00522F20" w:rsidP="00522F20">
      <w:pPr>
        <w:pBdr>
          <w:top w:val="single" w:sz="4" w:space="1" w:color="2D739F"/>
          <w:left w:val="single" w:sz="4" w:space="4" w:color="2D739F"/>
          <w:bottom w:val="single" w:sz="4" w:space="1" w:color="2D739F"/>
          <w:right w:val="single" w:sz="4" w:space="4" w:color="2D739F"/>
        </w:pBdr>
        <w:rPr>
          <w:szCs w:val="22"/>
          <w:lang w:eastAsia="en-AU"/>
        </w:rPr>
      </w:pPr>
    </w:p>
    <w:p w14:paraId="44E4EDA8" w14:textId="77777777" w:rsidR="00522F20" w:rsidRDefault="00522F20" w:rsidP="00522F20">
      <w:pPr>
        <w:pStyle w:val="Heading3"/>
        <w:rPr>
          <w:i/>
          <w:color w:val="808080" w:themeColor="background1" w:themeShade="80"/>
        </w:rPr>
      </w:pPr>
      <w:r w:rsidRPr="00492E16">
        <w:t>Student name, signature and date</w:t>
      </w:r>
    </w:p>
    <w:p w14:paraId="1D7E0C8B" w14:textId="77777777" w:rsidR="00522F20" w:rsidRDefault="00522F20" w:rsidP="00522F20">
      <w:pPr>
        <w:pBdr>
          <w:top w:val="single" w:sz="4" w:space="1" w:color="2D739F"/>
          <w:left w:val="single" w:sz="4" w:space="4" w:color="2D739F"/>
          <w:bottom w:val="single" w:sz="4" w:space="1" w:color="2D739F"/>
          <w:right w:val="single" w:sz="4" w:space="4" w:color="2D739F"/>
        </w:pBdr>
        <w:rPr>
          <w:szCs w:val="22"/>
          <w:lang w:eastAsia="en-AU"/>
        </w:rPr>
      </w:pPr>
    </w:p>
    <w:p w14:paraId="07B3E10E" w14:textId="77777777" w:rsidR="00522F20" w:rsidRPr="00A7239E" w:rsidRDefault="00522F20" w:rsidP="00522F20">
      <w:pPr>
        <w:pBdr>
          <w:top w:val="single" w:sz="4" w:space="1" w:color="2D739F"/>
          <w:left w:val="single" w:sz="4" w:space="4" w:color="2D739F"/>
          <w:bottom w:val="single" w:sz="4" w:space="1" w:color="2D739F"/>
          <w:right w:val="single" w:sz="4" w:space="4" w:color="2D739F"/>
        </w:pBdr>
        <w:rPr>
          <w:szCs w:val="22"/>
          <w:lang w:eastAsia="en-AU"/>
        </w:rPr>
      </w:pPr>
    </w:p>
    <w:p w14:paraId="1ACD7E2D" w14:textId="77777777" w:rsidR="00522F20" w:rsidRPr="000D179A" w:rsidRDefault="00522F20" w:rsidP="00522F20">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02C24F22" w14:textId="1E43BEB9" w:rsidR="007265DE" w:rsidRPr="000D179A" w:rsidRDefault="007265DE" w:rsidP="00522F20">
      <w:pPr>
        <w:rPr>
          <w:b/>
          <w:i/>
          <w:lang w:eastAsia="en-AU"/>
        </w:rPr>
      </w:pPr>
    </w:p>
    <w:sectPr w:rsidR="007265DE" w:rsidRPr="000D179A" w:rsidSect="0097790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A0A5F" w14:textId="77777777" w:rsidR="00571FE2" w:rsidRDefault="00571FE2" w:rsidP="00EE3A11">
      <w:r>
        <w:separator/>
      </w:r>
    </w:p>
    <w:p w14:paraId="696CBA26" w14:textId="77777777" w:rsidR="00571FE2" w:rsidRDefault="00571FE2" w:rsidP="00EE3A11"/>
  </w:endnote>
  <w:endnote w:type="continuationSeparator" w:id="0">
    <w:p w14:paraId="040BAAEB" w14:textId="77777777" w:rsidR="00571FE2" w:rsidRDefault="00571FE2" w:rsidP="00EE3A11">
      <w:r>
        <w:continuationSeparator/>
      </w:r>
    </w:p>
    <w:p w14:paraId="4EA8AA39" w14:textId="77777777" w:rsidR="00571FE2" w:rsidRDefault="00571FE2" w:rsidP="00EE3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E364" w14:textId="77777777" w:rsidR="00543D31" w:rsidRPr="004820C4" w:rsidRDefault="00543D31" w:rsidP="0002323C">
    <w:pPr>
      <w:pStyle w:val="Footer-DocumentTitleLeft"/>
    </w:pPr>
  </w:p>
  <w:p w14:paraId="576F5495" w14:textId="77777777" w:rsidR="00543D31" w:rsidRDefault="00543D31"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50CCF7D" w14:textId="77777777" w:rsidR="00543D31" w:rsidRPr="0006452B" w:rsidRDefault="00543D31" w:rsidP="00EE3A11"/>
  <w:p w14:paraId="3780D5D0" w14:textId="77777777" w:rsidR="00543D31" w:rsidRDefault="00543D31"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E556" w14:textId="3DE86A7A" w:rsidR="00543D31" w:rsidRDefault="00543D31" w:rsidP="00804B66">
    <w:pPr>
      <w:pStyle w:val="Bodyfooter"/>
      <w:tabs>
        <w:tab w:val="clear" w:pos="9554"/>
        <w:tab w:val="right" w:pos="9781"/>
      </w:tabs>
      <w:rPr>
        <w:noProof/>
      </w:rPr>
    </w:pPr>
    <w:r w:rsidRPr="008D467A">
      <w:t>Document title</w:t>
    </w:r>
    <w:r>
      <w:t xml:space="preserve">: </w:t>
    </w:r>
    <w:sdt>
      <w:sdtPr>
        <w:alias w:val="Title"/>
        <w:tag w:val=""/>
        <w:id w:val="-1877768966"/>
        <w:dataBinding w:prefixMappings="xmlns:ns0='http://purl.org/dc/elements/1.1/' xmlns:ns1='http://schemas.openxmlformats.org/package/2006/metadata/core-properties' " w:xpath="/ns1:coreProperties[1]/ns0:title[1]" w:storeItemID="{6C3C8BC8-F283-45AE-878A-BAB7291924A1}"/>
        <w:text/>
      </w:sdtPr>
      <w:sdtEndPr/>
      <w:sdtContent>
        <w:r w:rsidR="00E32DB7">
          <w:t>Cl_Scripting_AE_Pro_1of3</w:t>
        </w:r>
      </w:sdtContent>
    </w:sdt>
    <w:r w:rsidRPr="008D467A">
      <w:tab/>
    </w:r>
    <w:r w:rsidR="00804B66">
      <w:tab/>
    </w:r>
    <w:r w:rsidRPr="008D467A">
      <w:t xml:space="preserve">Page </w:t>
    </w:r>
    <w:r w:rsidRPr="008D467A">
      <w:fldChar w:fldCharType="begin"/>
    </w:r>
    <w:r w:rsidRPr="008D467A">
      <w:instrText xml:space="preserve"> PAGE  \* Arabic  \* MERGEFORMAT </w:instrText>
    </w:r>
    <w:r w:rsidRPr="008D467A">
      <w:fldChar w:fldCharType="separate"/>
    </w:r>
    <w:r w:rsidR="00BF4F83">
      <w:rPr>
        <w:noProof/>
      </w:rPr>
      <w:t>11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BF4F83">
      <w:rPr>
        <w:noProof/>
      </w:rPr>
      <w:t>11</w:t>
    </w:r>
    <w:r>
      <w:rPr>
        <w:noProof/>
      </w:rPr>
      <w:fldChar w:fldCharType="end"/>
    </w:r>
  </w:p>
  <w:p w14:paraId="69D7D98C" w14:textId="3E35587F" w:rsidR="00543D31" w:rsidRDefault="00A41BA4" w:rsidP="00804B66">
    <w:pPr>
      <w:pStyle w:val="Bodyfooter"/>
      <w:tabs>
        <w:tab w:val="clear" w:pos="9554"/>
        <w:tab w:val="right" w:pos="9781"/>
      </w:tabs>
    </w:pPr>
    <w:r>
      <w:rPr>
        <w:noProof/>
      </w:rPr>
      <w:t>Resource ID:</w:t>
    </w:r>
    <w:r w:rsidR="00804B66">
      <w:rPr>
        <w:noProof/>
      </w:rPr>
      <w:t xml:space="preserve"> </w:t>
    </w:r>
    <w:r w:rsidR="00804B66" w:rsidRPr="00804B66">
      <w:rPr>
        <w:noProof/>
      </w:rPr>
      <w:t>TBS_1</w:t>
    </w:r>
    <w:r w:rsidR="006479D8">
      <w:rPr>
        <w:noProof/>
      </w:rPr>
      <w:t>9</w:t>
    </w:r>
    <w:r w:rsidR="00804B66" w:rsidRPr="00804B66">
      <w:rPr>
        <w:noProof/>
      </w:rPr>
      <w:t>_0</w:t>
    </w:r>
    <w:r w:rsidR="006479D8">
      <w:rPr>
        <w:noProof/>
      </w:rPr>
      <w:t>17</w:t>
    </w:r>
    <w:r w:rsidR="00804B66" w:rsidRPr="00804B66">
      <w:rPr>
        <w:noProof/>
      </w:rPr>
      <w:t>_</w:t>
    </w:r>
    <w:sdt>
      <w:sdtPr>
        <w:rPr>
          <w:noProof/>
        </w:rPr>
        <w:alias w:val="Title"/>
        <w:tag w:val=""/>
        <w:id w:val="-1468038826"/>
        <w:placeholder>
          <w:docPart w:val="7464A8B78DF7485C8C0764B3E274037A"/>
        </w:placeholder>
        <w:dataBinding w:prefixMappings="xmlns:ns0='http://purl.org/dc/elements/1.1/' xmlns:ns1='http://schemas.openxmlformats.org/package/2006/metadata/core-properties' " w:xpath="/ns1:coreProperties[1]/ns0:title[1]" w:storeItemID="{6C3C8BC8-F283-45AE-878A-BAB7291924A1}"/>
        <w:text/>
      </w:sdtPr>
      <w:sdtEndPr/>
      <w:sdtContent>
        <w:r w:rsidR="00E32DB7">
          <w:rPr>
            <w:noProof/>
          </w:rPr>
          <w:t>Cl_Scripting_AE_Pro_1of3</w:t>
        </w:r>
      </w:sdtContent>
    </w:sdt>
    <w:r w:rsidR="00804B66">
      <w:rPr>
        <w:noProof/>
      </w:rPr>
      <w:tab/>
    </w:r>
    <w:r w:rsidR="00CF4C86">
      <w:t>Andrew Mills</w:t>
    </w:r>
    <w:r w:rsidR="00543D31">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D2E16" w14:textId="77777777" w:rsidR="00543D31" w:rsidRPr="008D467A" w:rsidRDefault="00543D31" w:rsidP="00ED433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240DADFA" w14:textId="77777777" w:rsidR="00543D31" w:rsidRPr="008948B1" w:rsidRDefault="00543D31" w:rsidP="00ED4338">
    <w:pPr>
      <w:pStyle w:val="Bodyfooter"/>
    </w:pPr>
    <w:r w:rsidRPr="008D467A">
      <w:t>Disclaimer:  Printed copies of this document are regarded as uncontrolled.</w:t>
    </w:r>
    <w:r>
      <w:t xml:space="preserve"> </w:t>
    </w:r>
    <w:r w:rsidRPr="008D467A">
      <w:t>Please check to ensure this is the latest version.</w:t>
    </w:r>
  </w:p>
  <w:p w14:paraId="3BD81B33" w14:textId="77777777" w:rsidR="00543D31" w:rsidRPr="00AA3155" w:rsidRDefault="00543D31" w:rsidP="00EE3A11">
    <w:pPr>
      <w:pStyle w:val="Footer"/>
    </w:pPr>
  </w:p>
  <w:p w14:paraId="6C984306" w14:textId="77777777" w:rsidR="00543D31" w:rsidRDefault="00543D31"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FE21" w14:textId="0AA64050" w:rsidR="00CC4677" w:rsidRPr="004820C4" w:rsidRDefault="00CC4677" w:rsidP="0002323C">
    <w:pPr>
      <w:pStyle w:val="Footer-DocumentTitleLeft"/>
    </w:pPr>
  </w:p>
  <w:p w14:paraId="5D8E29E1" w14:textId="77777777" w:rsidR="00CC4677" w:rsidRDefault="00CC4677"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1E97A2D" w14:textId="77777777" w:rsidR="00CC4677" w:rsidRPr="0006452B" w:rsidRDefault="00CC4677" w:rsidP="00EE3A11"/>
  <w:p w14:paraId="6500D73A" w14:textId="77777777" w:rsidR="00BA0812" w:rsidRDefault="00BA0812"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84921" w14:textId="77777777" w:rsidR="00AA3155" w:rsidRPr="008D467A" w:rsidRDefault="00AA3155"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sidR="00E06A48">
      <w:rPr>
        <w:noProof/>
      </w:rPr>
      <w:fldChar w:fldCharType="begin"/>
    </w:r>
    <w:r w:rsidR="00E06A48">
      <w:rPr>
        <w:noProof/>
      </w:rPr>
      <w:instrText xml:space="preserve"> NUMPAGES  \* Arabic  \* MERGEFORMAT </w:instrText>
    </w:r>
    <w:r w:rsidR="00E06A48">
      <w:rPr>
        <w:noProof/>
      </w:rPr>
      <w:fldChar w:fldCharType="separate"/>
    </w:r>
    <w:r w:rsidR="0095090A">
      <w:rPr>
        <w:noProof/>
      </w:rPr>
      <w:t>3</w:t>
    </w:r>
    <w:r w:rsidR="00E06A48">
      <w:rPr>
        <w:noProof/>
      </w:rPr>
      <w:fldChar w:fldCharType="end"/>
    </w:r>
  </w:p>
  <w:p w14:paraId="46DA5CBE" w14:textId="4F0B40FE" w:rsidR="00AA3155" w:rsidRPr="008948B1" w:rsidRDefault="00AA3155" w:rsidP="009A0ED8">
    <w:pPr>
      <w:pStyle w:val="Bodyfooter"/>
    </w:pPr>
    <w:r w:rsidRPr="008D467A">
      <w:t>Disclaimer:  Printed copies of this document are regarded as uncontrolled.</w:t>
    </w:r>
    <w:r>
      <w:t xml:space="preserve"> </w:t>
    </w:r>
    <w:r w:rsidRPr="008D467A">
      <w:t>Please check to ensure this is the latest version.</w:t>
    </w:r>
  </w:p>
  <w:p w14:paraId="4224B220" w14:textId="77777777" w:rsidR="00CC4677" w:rsidRPr="00AA3155" w:rsidRDefault="00CC4677" w:rsidP="00EE3A11">
    <w:pPr>
      <w:pStyle w:val="Footer"/>
    </w:pPr>
  </w:p>
  <w:p w14:paraId="14D24BF2" w14:textId="77777777" w:rsidR="00BA0812" w:rsidRDefault="00BA0812"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B7D78" w14:textId="77777777" w:rsidR="00571FE2" w:rsidRDefault="00571FE2" w:rsidP="00EE3A11">
      <w:r>
        <w:separator/>
      </w:r>
    </w:p>
    <w:p w14:paraId="5EE95D14" w14:textId="77777777" w:rsidR="00571FE2" w:rsidRDefault="00571FE2" w:rsidP="00EE3A11"/>
  </w:footnote>
  <w:footnote w:type="continuationSeparator" w:id="0">
    <w:p w14:paraId="7C5EB24E" w14:textId="77777777" w:rsidR="00571FE2" w:rsidRDefault="00571FE2" w:rsidP="00EE3A11">
      <w:r>
        <w:continuationSeparator/>
      </w:r>
    </w:p>
    <w:p w14:paraId="57EB4EB3" w14:textId="77777777" w:rsidR="00571FE2" w:rsidRDefault="00571FE2" w:rsidP="00EE3A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C1B1" w14:textId="77777777" w:rsidR="00543D31" w:rsidRDefault="00CF4C86" w:rsidP="00EE3A11">
    <w:r>
      <w:rPr>
        <w:noProof/>
      </w:rPr>
      <w:pict w14:anchorId="703D1A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49.55pt;height:269.75pt;rotation:315;z-index:-2516500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01FFA920" w14:textId="77777777" w:rsidR="00543D31" w:rsidRDefault="00543D31"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EFB3" w14:textId="4DD214A0" w:rsidR="00543D31" w:rsidRDefault="00543D31" w:rsidP="00ED4338">
    <w:pPr>
      <w:pStyle w:val="Header-SectionTitle"/>
    </w:pPr>
    <w:r>
      <w:rPr>
        <w:noProof/>
        <w:lang w:eastAsia="en-AU"/>
      </w:rPr>
      <w:tab/>
    </w:r>
    <w:r>
      <w:rPr>
        <w:noProof/>
        <w:lang w:eastAsia="en-AU"/>
      </w:rPr>
      <w:drawing>
        <wp:inline distT="0" distB="0" distL="0" distR="0" wp14:anchorId="27B49CC5" wp14:editId="56EEF274">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A652" w14:textId="77777777" w:rsidR="00543D31" w:rsidRDefault="00CF4C86" w:rsidP="00EE3A11">
    <w:pPr>
      <w:pStyle w:val="Header"/>
    </w:pPr>
    <w:r>
      <w:rPr>
        <w:noProof/>
      </w:rPr>
      <w:pict w14:anchorId="3BC11F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49.55pt;height:269.7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9067274" w14:textId="77777777" w:rsidR="00543D31" w:rsidRDefault="00543D31"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0D985" w14:textId="0FB69818" w:rsidR="00CC4677" w:rsidRDefault="00CC4677" w:rsidP="00EE3A11"/>
  <w:p w14:paraId="5275A94B" w14:textId="77777777" w:rsidR="00BA0812" w:rsidRDefault="00BA0812"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2C3FB" w14:textId="0F6E260E" w:rsidR="004238CB" w:rsidRDefault="004238CB" w:rsidP="00EE3A11">
    <w:pPr>
      <w:pStyle w:val="Header"/>
    </w:pPr>
  </w:p>
  <w:p w14:paraId="7CE569BE" w14:textId="77777777" w:rsidR="00BA0812" w:rsidRDefault="00BA0812"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09D"/>
    <w:multiLevelType w:val="hybridMultilevel"/>
    <w:tmpl w:val="C5BE9FDC"/>
    <w:lvl w:ilvl="0" w:tplc="3470F5F0">
      <w:start w:val="1"/>
      <w:numFmt w:val="bullet"/>
      <w:pStyle w:val="Bullet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176621"/>
    <w:multiLevelType w:val="hybridMultilevel"/>
    <w:tmpl w:val="74B81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B615FA"/>
    <w:multiLevelType w:val="hybridMultilevel"/>
    <w:tmpl w:val="9E7C9C4A"/>
    <w:lvl w:ilvl="0" w:tplc="29E236AA">
      <w:start w:val="1"/>
      <w:numFmt w:val="decimal"/>
      <w:pStyle w:val="ListNumber"/>
      <w:lvlText w:val="%1."/>
      <w:lvlJc w:val="left"/>
      <w:pPr>
        <w:ind w:left="720" w:hanging="360"/>
      </w:pPr>
      <w:rPr>
        <w:rFonts w:hint="default"/>
      </w:rPr>
    </w:lvl>
    <w:lvl w:ilvl="1" w:tplc="6574A8FA">
      <w:start w:val="1"/>
      <w:numFmt w:val="lowerLetter"/>
      <w:lvlText w:val="%2."/>
      <w:lvlJc w:val="left"/>
      <w:pPr>
        <w:ind w:left="1440" w:hanging="360"/>
      </w:pPr>
      <w:rPr>
        <w:rFonts w:asciiTheme="minorHAnsi" w:eastAsiaTheme="minorHAnsi" w:hAnsiTheme="minorHAnsi" w:cstheme="minorHAnsi"/>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4" w15:restartNumberingAfterBreak="0">
    <w:nsid w:val="33AD3DEC"/>
    <w:multiLevelType w:val="hybridMultilevel"/>
    <w:tmpl w:val="F4C24E2E"/>
    <w:lvl w:ilvl="0" w:tplc="556446B6">
      <w:start w:val="1"/>
      <w:numFmt w:val="bullet"/>
      <w:pStyle w:val="Bulletslist"/>
      <w:lvlText w:val=""/>
      <w:lvlJc w:val="left"/>
      <w:pPr>
        <w:ind w:left="717"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2B3FAE"/>
    <w:multiLevelType w:val="hybridMultilevel"/>
    <w:tmpl w:val="A89618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2"/>
    <w:lvlOverride w:ilvl="0">
      <w:startOverride w:val="1"/>
    </w:lvlOverride>
  </w:num>
  <w:num w:numId="4">
    <w:abstractNumId w:val="3"/>
  </w:num>
  <w:num w:numId="5">
    <w:abstractNumId w:val="0"/>
  </w:num>
  <w:num w:numId="6">
    <w:abstractNumId w:val="4"/>
  </w:num>
  <w:num w:numId="7">
    <w:abstractNumId w:val="2"/>
  </w:num>
  <w:num w:numId="8">
    <w:abstractNumId w:val="2"/>
    <w:lvlOverride w:ilvl="0">
      <w:startOverride w:val="1"/>
    </w:lvlOverride>
  </w:num>
  <w:num w:numId="9">
    <w:abstractNumId w:val="1"/>
  </w:num>
  <w:num w:numId="10">
    <w:abstractNumId w:val="2"/>
    <w:lvlOverride w:ilvl="0">
      <w:startOverride w:val="1"/>
    </w:lvlOverride>
  </w:num>
  <w:num w:numId="11">
    <w:abstractNumId w:val="2"/>
  </w:num>
  <w:num w:numId="12">
    <w:abstractNumId w:val="2"/>
    <w:lvlOverride w:ilvl="0">
      <w:startOverride w:val="1"/>
    </w:lvlOverride>
  </w:num>
  <w:num w:numId="13">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3NjGxMDe2NDcwtzRS0lEKTi0uzszPAykwrgUAx0FVMiwAAAA="/>
  </w:docVars>
  <w:rsids>
    <w:rsidRoot w:val="0095090A"/>
    <w:rsid w:val="00001772"/>
    <w:rsid w:val="00003F7E"/>
    <w:rsid w:val="000120CF"/>
    <w:rsid w:val="00012C22"/>
    <w:rsid w:val="0001488B"/>
    <w:rsid w:val="0002323C"/>
    <w:rsid w:val="00023BA8"/>
    <w:rsid w:val="00023FD4"/>
    <w:rsid w:val="00024A06"/>
    <w:rsid w:val="000345D7"/>
    <w:rsid w:val="00036126"/>
    <w:rsid w:val="000533A7"/>
    <w:rsid w:val="000566C8"/>
    <w:rsid w:val="000605B8"/>
    <w:rsid w:val="00060A46"/>
    <w:rsid w:val="00060CC5"/>
    <w:rsid w:val="00063680"/>
    <w:rsid w:val="00064BF3"/>
    <w:rsid w:val="0007217D"/>
    <w:rsid w:val="0007312C"/>
    <w:rsid w:val="00074B39"/>
    <w:rsid w:val="00083062"/>
    <w:rsid w:val="0008356C"/>
    <w:rsid w:val="00084567"/>
    <w:rsid w:val="00085C24"/>
    <w:rsid w:val="00091994"/>
    <w:rsid w:val="00091C02"/>
    <w:rsid w:val="00094C33"/>
    <w:rsid w:val="0009535C"/>
    <w:rsid w:val="000953D5"/>
    <w:rsid w:val="000976EE"/>
    <w:rsid w:val="00097CA1"/>
    <w:rsid w:val="000A11A3"/>
    <w:rsid w:val="000A340D"/>
    <w:rsid w:val="000A4992"/>
    <w:rsid w:val="000A4F32"/>
    <w:rsid w:val="000A599A"/>
    <w:rsid w:val="000A60F5"/>
    <w:rsid w:val="000B14FD"/>
    <w:rsid w:val="000B5CF5"/>
    <w:rsid w:val="000C1A48"/>
    <w:rsid w:val="000C1B07"/>
    <w:rsid w:val="000C2985"/>
    <w:rsid w:val="000D074B"/>
    <w:rsid w:val="000E5239"/>
    <w:rsid w:val="000E7B92"/>
    <w:rsid w:val="000F15A1"/>
    <w:rsid w:val="000F2250"/>
    <w:rsid w:val="000F41FF"/>
    <w:rsid w:val="000F4D2F"/>
    <w:rsid w:val="000F5982"/>
    <w:rsid w:val="0010024E"/>
    <w:rsid w:val="001040FC"/>
    <w:rsid w:val="001055D0"/>
    <w:rsid w:val="00114A24"/>
    <w:rsid w:val="00123D90"/>
    <w:rsid w:val="00125ABE"/>
    <w:rsid w:val="001264EE"/>
    <w:rsid w:val="001301DF"/>
    <w:rsid w:val="0013323E"/>
    <w:rsid w:val="0013572C"/>
    <w:rsid w:val="001411B0"/>
    <w:rsid w:val="00141316"/>
    <w:rsid w:val="00141B42"/>
    <w:rsid w:val="00143DEB"/>
    <w:rsid w:val="00144CC9"/>
    <w:rsid w:val="001479FF"/>
    <w:rsid w:val="00152F10"/>
    <w:rsid w:val="001558DD"/>
    <w:rsid w:val="0015747C"/>
    <w:rsid w:val="0015779E"/>
    <w:rsid w:val="00160624"/>
    <w:rsid w:val="0016422F"/>
    <w:rsid w:val="00164F5E"/>
    <w:rsid w:val="00167276"/>
    <w:rsid w:val="00170182"/>
    <w:rsid w:val="00171399"/>
    <w:rsid w:val="00176402"/>
    <w:rsid w:val="00180BE8"/>
    <w:rsid w:val="00180F80"/>
    <w:rsid w:val="00182D13"/>
    <w:rsid w:val="00183268"/>
    <w:rsid w:val="001843BC"/>
    <w:rsid w:val="001877B2"/>
    <w:rsid w:val="00192323"/>
    <w:rsid w:val="0019299C"/>
    <w:rsid w:val="00192ED0"/>
    <w:rsid w:val="00197181"/>
    <w:rsid w:val="001A0486"/>
    <w:rsid w:val="001A38C5"/>
    <w:rsid w:val="001B0C35"/>
    <w:rsid w:val="001B1FEE"/>
    <w:rsid w:val="001C3671"/>
    <w:rsid w:val="001C6AD8"/>
    <w:rsid w:val="001D405E"/>
    <w:rsid w:val="001D653F"/>
    <w:rsid w:val="001E047D"/>
    <w:rsid w:val="001E70A5"/>
    <w:rsid w:val="001F1E6A"/>
    <w:rsid w:val="001F3C97"/>
    <w:rsid w:val="001F434D"/>
    <w:rsid w:val="001F7096"/>
    <w:rsid w:val="00200E96"/>
    <w:rsid w:val="00204B65"/>
    <w:rsid w:val="002067A7"/>
    <w:rsid w:val="00214286"/>
    <w:rsid w:val="00215E1A"/>
    <w:rsid w:val="00217EA5"/>
    <w:rsid w:val="00223807"/>
    <w:rsid w:val="00224E90"/>
    <w:rsid w:val="00225312"/>
    <w:rsid w:val="0023031D"/>
    <w:rsid w:val="002303B8"/>
    <w:rsid w:val="00230450"/>
    <w:rsid w:val="002307AC"/>
    <w:rsid w:val="0023313A"/>
    <w:rsid w:val="002361CC"/>
    <w:rsid w:val="00242B9D"/>
    <w:rsid w:val="00243E8B"/>
    <w:rsid w:val="00244DD6"/>
    <w:rsid w:val="00247F4B"/>
    <w:rsid w:val="00254FC7"/>
    <w:rsid w:val="0026068F"/>
    <w:rsid w:val="00261C48"/>
    <w:rsid w:val="00263F16"/>
    <w:rsid w:val="002644DD"/>
    <w:rsid w:val="0026687F"/>
    <w:rsid w:val="0027689F"/>
    <w:rsid w:val="002770ED"/>
    <w:rsid w:val="00287388"/>
    <w:rsid w:val="00291A31"/>
    <w:rsid w:val="0029236B"/>
    <w:rsid w:val="00293D3F"/>
    <w:rsid w:val="0029595B"/>
    <w:rsid w:val="00297D1A"/>
    <w:rsid w:val="002A5D07"/>
    <w:rsid w:val="002A6286"/>
    <w:rsid w:val="002A6839"/>
    <w:rsid w:val="002B112D"/>
    <w:rsid w:val="002B5B47"/>
    <w:rsid w:val="002B673E"/>
    <w:rsid w:val="002C3CFD"/>
    <w:rsid w:val="002C47FA"/>
    <w:rsid w:val="002C4E04"/>
    <w:rsid w:val="002C501C"/>
    <w:rsid w:val="002C6878"/>
    <w:rsid w:val="002C7CD5"/>
    <w:rsid w:val="002D1CAF"/>
    <w:rsid w:val="002D2547"/>
    <w:rsid w:val="002D30E0"/>
    <w:rsid w:val="002D38D9"/>
    <w:rsid w:val="002E4C8A"/>
    <w:rsid w:val="002E6942"/>
    <w:rsid w:val="002F4559"/>
    <w:rsid w:val="002F7F93"/>
    <w:rsid w:val="0030268B"/>
    <w:rsid w:val="003077C4"/>
    <w:rsid w:val="003127E4"/>
    <w:rsid w:val="0031378E"/>
    <w:rsid w:val="0031435E"/>
    <w:rsid w:val="003224A8"/>
    <w:rsid w:val="00322EF1"/>
    <w:rsid w:val="00326927"/>
    <w:rsid w:val="00326D08"/>
    <w:rsid w:val="00333854"/>
    <w:rsid w:val="0033508B"/>
    <w:rsid w:val="003441EE"/>
    <w:rsid w:val="00352174"/>
    <w:rsid w:val="00367143"/>
    <w:rsid w:val="0037445C"/>
    <w:rsid w:val="003767C8"/>
    <w:rsid w:val="003926C7"/>
    <w:rsid w:val="00393D00"/>
    <w:rsid w:val="00395758"/>
    <w:rsid w:val="003B63FF"/>
    <w:rsid w:val="003C0972"/>
    <w:rsid w:val="003C61DE"/>
    <w:rsid w:val="003C6BBB"/>
    <w:rsid w:val="003C7843"/>
    <w:rsid w:val="003D3CA3"/>
    <w:rsid w:val="003D5638"/>
    <w:rsid w:val="003E20A7"/>
    <w:rsid w:val="003E55C2"/>
    <w:rsid w:val="003E798C"/>
    <w:rsid w:val="003F49B1"/>
    <w:rsid w:val="003F6DE7"/>
    <w:rsid w:val="003F736A"/>
    <w:rsid w:val="00402D03"/>
    <w:rsid w:val="00403FF8"/>
    <w:rsid w:val="00413C95"/>
    <w:rsid w:val="0041692A"/>
    <w:rsid w:val="00416AFA"/>
    <w:rsid w:val="004238CB"/>
    <w:rsid w:val="00423D70"/>
    <w:rsid w:val="004240B2"/>
    <w:rsid w:val="00425542"/>
    <w:rsid w:val="004303E4"/>
    <w:rsid w:val="00447158"/>
    <w:rsid w:val="00452C97"/>
    <w:rsid w:val="00454FB7"/>
    <w:rsid w:val="0045606C"/>
    <w:rsid w:val="004701FE"/>
    <w:rsid w:val="00473146"/>
    <w:rsid w:val="00475FDD"/>
    <w:rsid w:val="00477518"/>
    <w:rsid w:val="00486D33"/>
    <w:rsid w:val="00490D43"/>
    <w:rsid w:val="00494A2B"/>
    <w:rsid w:val="00494D52"/>
    <w:rsid w:val="00495DFF"/>
    <w:rsid w:val="00497B30"/>
    <w:rsid w:val="004A0054"/>
    <w:rsid w:val="004A077E"/>
    <w:rsid w:val="004A2599"/>
    <w:rsid w:val="004A43E8"/>
    <w:rsid w:val="004A4854"/>
    <w:rsid w:val="004B451B"/>
    <w:rsid w:val="004B64B7"/>
    <w:rsid w:val="004C0146"/>
    <w:rsid w:val="004C0DC5"/>
    <w:rsid w:val="004C0DE3"/>
    <w:rsid w:val="004C2861"/>
    <w:rsid w:val="004C30D1"/>
    <w:rsid w:val="004D2CA6"/>
    <w:rsid w:val="004D75B3"/>
    <w:rsid w:val="004E5E53"/>
    <w:rsid w:val="004F0644"/>
    <w:rsid w:val="004F1663"/>
    <w:rsid w:val="004F6959"/>
    <w:rsid w:val="0050408C"/>
    <w:rsid w:val="00505992"/>
    <w:rsid w:val="00506619"/>
    <w:rsid w:val="00507FC0"/>
    <w:rsid w:val="0051173E"/>
    <w:rsid w:val="00511C53"/>
    <w:rsid w:val="0051262A"/>
    <w:rsid w:val="00513706"/>
    <w:rsid w:val="00516177"/>
    <w:rsid w:val="00517079"/>
    <w:rsid w:val="00521DA6"/>
    <w:rsid w:val="00522F20"/>
    <w:rsid w:val="00530092"/>
    <w:rsid w:val="005319C2"/>
    <w:rsid w:val="00543BF6"/>
    <w:rsid w:val="00543D31"/>
    <w:rsid w:val="00551218"/>
    <w:rsid w:val="00563F2B"/>
    <w:rsid w:val="00565227"/>
    <w:rsid w:val="00565A11"/>
    <w:rsid w:val="00571FE2"/>
    <w:rsid w:val="00574949"/>
    <w:rsid w:val="005826FF"/>
    <w:rsid w:val="00591DD0"/>
    <w:rsid w:val="005948A0"/>
    <w:rsid w:val="0059669B"/>
    <w:rsid w:val="005975C2"/>
    <w:rsid w:val="005A22AC"/>
    <w:rsid w:val="005A2FFA"/>
    <w:rsid w:val="005A33C4"/>
    <w:rsid w:val="005B4246"/>
    <w:rsid w:val="005B51AF"/>
    <w:rsid w:val="005B682D"/>
    <w:rsid w:val="005C3E10"/>
    <w:rsid w:val="005C5DA1"/>
    <w:rsid w:val="005D1215"/>
    <w:rsid w:val="005D268B"/>
    <w:rsid w:val="005D3BDD"/>
    <w:rsid w:val="005D43E9"/>
    <w:rsid w:val="005D449B"/>
    <w:rsid w:val="005E1DB6"/>
    <w:rsid w:val="005F0730"/>
    <w:rsid w:val="005F5C70"/>
    <w:rsid w:val="005F5CE0"/>
    <w:rsid w:val="00601DBD"/>
    <w:rsid w:val="00623781"/>
    <w:rsid w:val="00637C17"/>
    <w:rsid w:val="00645E36"/>
    <w:rsid w:val="006479D8"/>
    <w:rsid w:val="006523E1"/>
    <w:rsid w:val="0065555E"/>
    <w:rsid w:val="0065672E"/>
    <w:rsid w:val="00656974"/>
    <w:rsid w:val="00660D69"/>
    <w:rsid w:val="00662576"/>
    <w:rsid w:val="00664079"/>
    <w:rsid w:val="00664DFC"/>
    <w:rsid w:val="00677EC1"/>
    <w:rsid w:val="00682864"/>
    <w:rsid w:val="00682A05"/>
    <w:rsid w:val="006862CE"/>
    <w:rsid w:val="00690941"/>
    <w:rsid w:val="00691E4B"/>
    <w:rsid w:val="00693298"/>
    <w:rsid w:val="00694848"/>
    <w:rsid w:val="00695838"/>
    <w:rsid w:val="006A0DC9"/>
    <w:rsid w:val="006A4C07"/>
    <w:rsid w:val="006B36F7"/>
    <w:rsid w:val="006B7A9F"/>
    <w:rsid w:val="006C2A8E"/>
    <w:rsid w:val="006C4508"/>
    <w:rsid w:val="006D0166"/>
    <w:rsid w:val="006E25B8"/>
    <w:rsid w:val="006E3182"/>
    <w:rsid w:val="006E4C39"/>
    <w:rsid w:val="006E70F9"/>
    <w:rsid w:val="006F02DF"/>
    <w:rsid w:val="006F2F77"/>
    <w:rsid w:val="006F59D1"/>
    <w:rsid w:val="006F7613"/>
    <w:rsid w:val="007011D1"/>
    <w:rsid w:val="00703BF8"/>
    <w:rsid w:val="00704070"/>
    <w:rsid w:val="007103F5"/>
    <w:rsid w:val="00713C9A"/>
    <w:rsid w:val="00714A13"/>
    <w:rsid w:val="00722307"/>
    <w:rsid w:val="00723C95"/>
    <w:rsid w:val="007265DE"/>
    <w:rsid w:val="0073312B"/>
    <w:rsid w:val="00735668"/>
    <w:rsid w:val="00747E11"/>
    <w:rsid w:val="0075023C"/>
    <w:rsid w:val="00757252"/>
    <w:rsid w:val="007605FA"/>
    <w:rsid w:val="00761A9A"/>
    <w:rsid w:val="00761BD8"/>
    <w:rsid w:val="00765A60"/>
    <w:rsid w:val="00766832"/>
    <w:rsid w:val="00767C20"/>
    <w:rsid w:val="00771A44"/>
    <w:rsid w:val="0077599D"/>
    <w:rsid w:val="00786808"/>
    <w:rsid w:val="00786D53"/>
    <w:rsid w:val="00792BB9"/>
    <w:rsid w:val="007A15D4"/>
    <w:rsid w:val="007A7615"/>
    <w:rsid w:val="007B10F4"/>
    <w:rsid w:val="007B143E"/>
    <w:rsid w:val="007B420B"/>
    <w:rsid w:val="007B63C7"/>
    <w:rsid w:val="007B6EB2"/>
    <w:rsid w:val="007D0160"/>
    <w:rsid w:val="007D28BE"/>
    <w:rsid w:val="007D2D98"/>
    <w:rsid w:val="007D3C4B"/>
    <w:rsid w:val="007D40AA"/>
    <w:rsid w:val="007D5E2B"/>
    <w:rsid w:val="007D6827"/>
    <w:rsid w:val="007D6B2A"/>
    <w:rsid w:val="007E018E"/>
    <w:rsid w:val="007F1901"/>
    <w:rsid w:val="00802951"/>
    <w:rsid w:val="00804B66"/>
    <w:rsid w:val="0081496E"/>
    <w:rsid w:val="00816E4C"/>
    <w:rsid w:val="00827436"/>
    <w:rsid w:val="0082790D"/>
    <w:rsid w:val="008339E8"/>
    <w:rsid w:val="00840418"/>
    <w:rsid w:val="00841239"/>
    <w:rsid w:val="00851DEA"/>
    <w:rsid w:val="00853B81"/>
    <w:rsid w:val="00863CEE"/>
    <w:rsid w:val="00864021"/>
    <w:rsid w:val="00864899"/>
    <w:rsid w:val="00867768"/>
    <w:rsid w:val="00872CB4"/>
    <w:rsid w:val="008837AA"/>
    <w:rsid w:val="00886864"/>
    <w:rsid w:val="0089381D"/>
    <w:rsid w:val="008948B1"/>
    <w:rsid w:val="00895FF0"/>
    <w:rsid w:val="008A1BF8"/>
    <w:rsid w:val="008A4500"/>
    <w:rsid w:val="008A5B08"/>
    <w:rsid w:val="008A5B1B"/>
    <w:rsid w:val="008A679F"/>
    <w:rsid w:val="008A6997"/>
    <w:rsid w:val="008A769F"/>
    <w:rsid w:val="008C33D2"/>
    <w:rsid w:val="008D3EA0"/>
    <w:rsid w:val="008E161B"/>
    <w:rsid w:val="008E20F3"/>
    <w:rsid w:val="008E33E0"/>
    <w:rsid w:val="008E3ADE"/>
    <w:rsid w:val="008F2CEB"/>
    <w:rsid w:val="008F3E0C"/>
    <w:rsid w:val="008F4A29"/>
    <w:rsid w:val="008F6145"/>
    <w:rsid w:val="008F6497"/>
    <w:rsid w:val="00901984"/>
    <w:rsid w:val="00903223"/>
    <w:rsid w:val="00906F24"/>
    <w:rsid w:val="0090704D"/>
    <w:rsid w:val="00907709"/>
    <w:rsid w:val="00914C64"/>
    <w:rsid w:val="009169A5"/>
    <w:rsid w:val="00921DCE"/>
    <w:rsid w:val="00922952"/>
    <w:rsid w:val="009234A3"/>
    <w:rsid w:val="009238B3"/>
    <w:rsid w:val="0092433D"/>
    <w:rsid w:val="00924E70"/>
    <w:rsid w:val="00926168"/>
    <w:rsid w:val="00927086"/>
    <w:rsid w:val="00933C8C"/>
    <w:rsid w:val="009361B4"/>
    <w:rsid w:val="0093677F"/>
    <w:rsid w:val="00941FD4"/>
    <w:rsid w:val="00943001"/>
    <w:rsid w:val="00943948"/>
    <w:rsid w:val="0095011A"/>
    <w:rsid w:val="0095028B"/>
    <w:rsid w:val="0095090A"/>
    <w:rsid w:val="009540E1"/>
    <w:rsid w:val="009544A4"/>
    <w:rsid w:val="00954C78"/>
    <w:rsid w:val="00957DA0"/>
    <w:rsid w:val="00967D2B"/>
    <w:rsid w:val="00971223"/>
    <w:rsid w:val="009733C0"/>
    <w:rsid w:val="0097423E"/>
    <w:rsid w:val="00977907"/>
    <w:rsid w:val="00983E69"/>
    <w:rsid w:val="009861BA"/>
    <w:rsid w:val="00987D2F"/>
    <w:rsid w:val="00992EED"/>
    <w:rsid w:val="00993A2B"/>
    <w:rsid w:val="00995176"/>
    <w:rsid w:val="00996C34"/>
    <w:rsid w:val="009A0ED8"/>
    <w:rsid w:val="009A2961"/>
    <w:rsid w:val="009A4A68"/>
    <w:rsid w:val="009A55AA"/>
    <w:rsid w:val="009A7983"/>
    <w:rsid w:val="009B0127"/>
    <w:rsid w:val="009B4002"/>
    <w:rsid w:val="009B68DE"/>
    <w:rsid w:val="009C06C8"/>
    <w:rsid w:val="009D2C6A"/>
    <w:rsid w:val="009D4950"/>
    <w:rsid w:val="009D4F41"/>
    <w:rsid w:val="009D757C"/>
    <w:rsid w:val="009E0F07"/>
    <w:rsid w:val="009F2D64"/>
    <w:rsid w:val="009F76D0"/>
    <w:rsid w:val="00A0739D"/>
    <w:rsid w:val="00A1105F"/>
    <w:rsid w:val="00A1682D"/>
    <w:rsid w:val="00A305EB"/>
    <w:rsid w:val="00A34191"/>
    <w:rsid w:val="00A3522D"/>
    <w:rsid w:val="00A36A6D"/>
    <w:rsid w:val="00A376DE"/>
    <w:rsid w:val="00A41BA4"/>
    <w:rsid w:val="00A42A11"/>
    <w:rsid w:val="00A4365D"/>
    <w:rsid w:val="00A4419B"/>
    <w:rsid w:val="00A448CD"/>
    <w:rsid w:val="00A50545"/>
    <w:rsid w:val="00A52A37"/>
    <w:rsid w:val="00A55BC0"/>
    <w:rsid w:val="00A577D5"/>
    <w:rsid w:val="00A60772"/>
    <w:rsid w:val="00A62F61"/>
    <w:rsid w:val="00A654DC"/>
    <w:rsid w:val="00A6672C"/>
    <w:rsid w:val="00A7027B"/>
    <w:rsid w:val="00A75F20"/>
    <w:rsid w:val="00A80B72"/>
    <w:rsid w:val="00A845AB"/>
    <w:rsid w:val="00A848C5"/>
    <w:rsid w:val="00A84DED"/>
    <w:rsid w:val="00A86F85"/>
    <w:rsid w:val="00A90289"/>
    <w:rsid w:val="00AA15D8"/>
    <w:rsid w:val="00AA18CF"/>
    <w:rsid w:val="00AA29C1"/>
    <w:rsid w:val="00AA3155"/>
    <w:rsid w:val="00AA6867"/>
    <w:rsid w:val="00AB139C"/>
    <w:rsid w:val="00AB40A7"/>
    <w:rsid w:val="00AC0C84"/>
    <w:rsid w:val="00AC6A49"/>
    <w:rsid w:val="00AD2816"/>
    <w:rsid w:val="00AD6C67"/>
    <w:rsid w:val="00AE2B8B"/>
    <w:rsid w:val="00AE4DF4"/>
    <w:rsid w:val="00AE6676"/>
    <w:rsid w:val="00AF0AA2"/>
    <w:rsid w:val="00AF1525"/>
    <w:rsid w:val="00AF7F7F"/>
    <w:rsid w:val="00B0324A"/>
    <w:rsid w:val="00B044BE"/>
    <w:rsid w:val="00B07F4D"/>
    <w:rsid w:val="00B131AD"/>
    <w:rsid w:val="00B140B6"/>
    <w:rsid w:val="00B15F91"/>
    <w:rsid w:val="00B172AB"/>
    <w:rsid w:val="00B1735C"/>
    <w:rsid w:val="00B2502F"/>
    <w:rsid w:val="00B37DBF"/>
    <w:rsid w:val="00B450B8"/>
    <w:rsid w:val="00B538AD"/>
    <w:rsid w:val="00B7199D"/>
    <w:rsid w:val="00B71A2C"/>
    <w:rsid w:val="00B77DC4"/>
    <w:rsid w:val="00B9442B"/>
    <w:rsid w:val="00B96CBE"/>
    <w:rsid w:val="00B972F5"/>
    <w:rsid w:val="00BA0812"/>
    <w:rsid w:val="00BA1D72"/>
    <w:rsid w:val="00BA306E"/>
    <w:rsid w:val="00BA32CC"/>
    <w:rsid w:val="00BB212D"/>
    <w:rsid w:val="00BB505F"/>
    <w:rsid w:val="00BC0FFD"/>
    <w:rsid w:val="00BC4442"/>
    <w:rsid w:val="00BD2AD8"/>
    <w:rsid w:val="00BD32B2"/>
    <w:rsid w:val="00BD6F4D"/>
    <w:rsid w:val="00BE24BB"/>
    <w:rsid w:val="00BE4771"/>
    <w:rsid w:val="00BF3524"/>
    <w:rsid w:val="00BF4F83"/>
    <w:rsid w:val="00BF7BA3"/>
    <w:rsid w:val="00C0158B"/>
    <w:rsid w:val="00C020CE"/>
    <w:rsid w:val="00C02B54"/>
    <w:rsid w:val="00C03F55"/>
    <w:rsid w:val="00C12AFB"/>
    <w:rsid w:val="00C21A7D"/>
    <w:rsid w:val="00C247C8"/>
    <w:rsid w:val="00C355AA"/>
    <w:rsid w:val="00C35EAB"/>
    <w:rsid w:val="00C36B36"/>
    <w:rsid w:val="00C37CA1"/>
    <w:rsid w:val="00C42D96"/>
    <w:rsid w:val="00C43C25"/>
    <w:rsid w:val="00C43CEE"/>
    <w:rsid w:val="00C47CBB"/>
    <w:rsid w:val="00C47EDE"/>
    <w:rsid w:val="00C5057F"/>
    <w:rsid w:val="00C611A5"/>
    <w:rsid w:val="00C66762"/>
    <w:rsid w:val="00C718CA"/>
    <w:rsid w:val="00C74DE5"/>
    <w:rsid w:val="00C76147"/>
    <w:rsid w:val="00C80EC4"/>
    <w:rsid w:val="00C84CE2"/>
    <w:rsid w:val="00C923F8"/>
    <w:rsid w:val="00C9498C"/>
    <w:rsid w:val="00C97D69"/>
    <w:rsid w:val="00CA1057"/>
    <w:rsid w:val="00CA23BA"/>
    <w:rsid w:val="00CB4BEC"/>
    <w:rsid w:val="00CC4548"/>
    <w:rsid w:val="00CC4677"/>
    <w:rsid w:val="00CC49B8"/>
    <w:rsid w:val="00CC5867"/>
    <w:rsid w:val="00CC65E1"/>
    <w:rsid w:val="00CD0881"/>
    <w:rsid w:val="00CD2841"/>
    <w:rsid w:val="00CD30F1"/>
    <w:rsid w:val="00CD567D"/>
    <w:rsid w:val="00CD5ECD"/>
    <w:rsid w:val="00CD671D"/>
    <w:rsid w:val="00CE1B30"/>
    <w:rsid w:val="00CE4B7E"/>
    <w:rsid w:val="00CE7670"/>
    <w:rsid w:val="00CF4C86"/>
    <w:rsid w:val="00D0032D"/>
    <w:rsid w:val="00D03BD8"/>
    <w:rsid w:val="00D135A9"/>
    <w:rsid w:val="00D14C3C"/>
    <w:rsid w:val="00D15A77"/>
    <w:rsid w:val="00D16305"/>
    <w:rsid w:val="00D230E6"/>
    <w:rsid w:val="00D30FED"/>
    <w:rsid w:val="00D32B0B"/>
    <w:rsid w:val="00D45F70"/>
    <w:rsid w:val="00D47148"/>
    <w:rsid w:val="00D52097"/>
    <w:rsid w:val="00D52DDC"/>
    <w:rsid w:val="00D538FF"/>
    <w:rsid w:val="00D601B3"/>
    <w:rsid w:val="00D61C8F"/>
    <w:rsid w:val="00D62D75"/>
    <w:rsid w:val="00D63D05"/>
    <w:rsid w:val="00D7388F"/>
    <w:rsid w:val="00D73C7D"/>
    <w:rsid w:val="00D7688F"/>
    <w:rsid w:val="00D771D0"/>
    <w:rsid w:val="00D8232C"/>
    <w:rsid w:val="00D82F4D"/>
    <w:rsid w:val="00D85073"/>
    <w:rsid w:val="00D851F9"/>
    <w:rsid w:val="00D86E90"/>
    <w:rsid w:val="00D87E55"/>
    <w:rsid w:val="00D91FD7"/>
    <w:rsid w:val="00D9210D"/>
    <w:rsid w:val="00D92D2E"/>
    <w:rsid w:val="00D92FA7"/>
    <w:rsid w:val="00D94F80"/>
    <w:rsid w:val="00D9767D"/>
    <w:rsid w:val="00D97AC3"/>
    <w:rsid w:val="00DA1B04"/>
    <w:rsid w:val="00DA2486"/>
    <w:rsid w:val="00DA6475"/>
    <w:rsid w:val="00DA65A7"/>
    <w:rsid w:val="00DC4854"/>
    <w:rsid w:val="00DC4A8E"/>
    <w:rsid w:val="00DC6E10"/>
    <w:rsid w:val="00DC7DC4"/>
    <w:rsid w:val="00DD0BBE"/>
    <w:rsid w:val="00DD36FB"/>
    <w:rsid w:val="00DD4F76"/>
    <w:rsid w:val="00DD5D6C"/>
    <w:rsid w:val="00DE59C2"/>
    <w:rsid w:val="00DF0B0A"/>
    <w:rsid w:val="00DF2AB9"/>
    <w:rsid w:val="00E00AB5"/>
    <w:rsid w:val="00E0424A"/>
    <w:rsid w:val="00E04976"/>
    <w:rsid w:val="00E058B0"/>
    <w:rsid w:val="00E06A48"/>
    <w:rsid w:val="00E12AA6"/>
    <w:rsid w:val="00E1410A"/>
    <w:rsid w:val="00E20949"/>
    <w:rsid w:val="00E23A6F"/>
    <w:rsid w:val="00E2658C"/>
    <w:rsid w:val="00E27DFD"/>
    <w:rsid w:val="00E32DB7"/>
    <w:rsid w:val="00E423B2"/>
    <w:rsid w:val="00E450B3"/>
    <w:rsid w:val="00E45188"/>
    <w:rsid w:val="00E46AD2"/>
    <w:rsid w:val="00E50600"/>
    <w:rsid w:val="00E548EC"/>
    <w:rsid w:val="00E55C2E"/>
    <w:rsid w:val="00E56B88"/>
    <w:rsid w:val="00E60B0F"/>
    <w:rsid w:val="00E60CB0"/>
    <w:rsid w:val="00E623D1"/>
    <w:rsid w:val="00E623FC"/>
    <w:rsid w:val="00E66E91"/>
    <w:rsid w:val="00E70B47"/>
    <w:rsid w:val="00E7196F"/>
    <w:rsid w:val="00E774D5"/>
    <w:rsid w:val="00E77DE6"/>
    <w:rsid w:val="00E81811"/>
    <w:rsid w:val="00E8225E"/>
    <w:rsid w:val="00E865EB"/>
    <w:rsid w:val="00E95339"/>
    <w:rsid w:val="00E954C1"/>
    <w:rsid w:val="00E96CC2"/>
    <w:rsid w:val="00EA4426"/>
    <w:rsid w:val="00EA5824"/>
    <w:rsid w:val="00EA68F5"/>
    <w:rsid w:val="00EA6C93"/>
    <w:rsid w:val="00EA7D46"/>
    <w:rsid w:val="00EB1C82"/>
    <w:rsid w:val="00EB6D5D"/>
    <w:rsid w:val="00EC06F4"/>
    <w:rsid w:val="00EC0B91"/>
    <w:rsid w:val="00EC34BE"/>
    <w:rsid w:val="00EC5433"/>
    <w:rsid w:val="00EC624B"/>
    <w:rsid w:val="00EC6ED2"/>
    <w:rsid w:val="00ED289D"/>
    <w:rsid w:val="00ED33DB"/>
    <w:rsid w:val="00ED4338"/>
    <w:rsid w:val="00ED7279"/>
    <w:rsid w:val="00EE2256"/>
    <w:rsid w:val="00EE3A11"/>
    <w:rsid w:val="00EF14D9"/>
    <w:rsid w:val="00EF52A1"/>
    <w:rsid w:val="00EF7358"/>
    <w:rsid w:val="00F029E0"/>
    <w:rsid w:val="00F0486D"/>
    <w:rsid w:val="00F06B1F"/>
    <w:rsid w:val="00F07639"/>
    <w:rsid w:val="00F102C3"/>
    <w:rsid w:val="00F1052A"/>
    <w:rsid w:val="00F10908"/>
    <w:rsid w:val="00F2128A"/>
    <w:rsid w:val="00F23C17"/>
    <w:rsid w:val="00F2537C"/>
    <w:rsid w:val="00F31331"/>
    <w:rsid w:val="00F37D27"/>
    <w:rsid w:val="00F42322"/>
    <w:rsid w:val="00F44172"/>
    <w:rsid w:val="00F54E2D"/>
    <w:rsid w:val="00F5598B"/>
    <w:rsid w:val="00F56F93"/>
    <w:rsid w:val="00F577E0"/>
    <w:rsid w:val="00F607EE"/>
    <w:rsid w:val="00F61FA9"/>
    <w:rsid w:val="00F647C0"/>
    <w:rsid w:val="00F66EE5"/>
    <w:rsid w:val="00F6786A"/>
    <w:rsid w:val="00F706F0"/>
    <w:rsid w:val="00F731D6"/>
    <w:rsid w:val="00F80B24"/>
    <w:rsid w:val="00F87DBF"/>
    <w:rsid w:val="00F87FCE"/>
    <w:rsid w:val="00F91CF5"/>
    <w:rsid w:val="00FA6477"/>
    <w:rsid w:val="00FB3DC0"/>
    <w:rsid w:val="00FB3EF7"/>
    <w:rsid w:val="00FB55C5"/>
    <w:rsid w:val="00FB594A"/>
    <w:rsid w:val="00FC2DCC"/>
    <w:rsid w:val="00FC48B2"/>
    <w:rsid w:val="00FC4B52"/>
    <w:rsid w:val="00FC5245"/>
    <w:rsid w:val="00FC68FE"/>
    <w:rsid w:val="00FD125D"/>
    <w:rsid w:val="00FE1269"/>
    <w:rsid w:val="00FE35D4"/>
    <w:rsid w:val="00FE6872"/>
    <w:rsid w:val="00FF0228"/>
    <w:rsid w:val="00FF1B97"/>
    <w:rsid w:val="00FF2CEE"/>
    <w:rsid w:val="00FF5701"/>
    <w:rsid w:val="00FF6FB1"/>
    <w:rsid w:val="50CE451E"/>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06D0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6D33"/>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486D33"/>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86D3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86D33"/>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86D33"/>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86D33"/>
    <w:pPr>
      <w:spacing w:before="240" w:after="60" w:afterAutospacing="0"/>
      <w:outlineLvl w:val="4"/>
    </w:pPr>
    <w:rPr>
      <w:b/>
      <w:sz w:val="24"/>
    </w:rPr>
  </w:style>
  <w:style w:type="paragraph" w:styleId="Heading6">
    <w:name w:val="heading 6"/>
    <w:basedOn w:val="Heading5"/>
    <w:next w:val="Normal"/>
    <w:link w:val="Heading6Char"/>
    <w:uiPriority w:val="9"/>
    <w:unhideWhenUsed/>
    <w:rsid w:val="00486D33"/>
    <w:pPr>
      <w:outlineLvl w:val="5"/>
    </w:pPr>
    <w:rPr>
      <w:color w:val="464749"/>
      <w:szCs w:val="20"/>
    </w:rPr>
  </w:style>
  <w:style w:type="paragraph" w:styleId="Heading7">
    <w:name w:val="heading 7"/>
    <w:basedOn w:val="Normal"/>
    <w:next w:val="Normal"/>
    <w:link w:val="Heading7Char"/>
    <w:uiPriority w:val="9"/>
    <w:unhideWhenUsed/>
    <w:rsid w:val="00486D3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486D33"/>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486D33"/>
    <w:rPr>
      <w:rFonts w:eastAsia="Times New Roman" w:cstheme="minorHAnsi"/>
      <w:noProof/>
      <w:color w:val="2D739F"/>
      <w:kern w:val="22"/>
      <w:sz w:val="44"/>
      <w:szCs w:val="40"/>
      <w:lang w:eastAsia="en-AU"/>
    </w:rPr>
  </w:style>
  <w:style w:type="paragraph" w:customStyle="1" w:styleId="Coversubtitle2">
    <w:name w:val="Cover subtitle2"/>
    <w:basedOn w:val="Covertitle"/>
    <w:rsid w:val="00486D33"/>
    <w:pPr>
      <w:tabs>
        <w:tab w:val="clear" w:pos="-567"/>
      </w:tabs>
    </w:pPr>
    <w:rPr>
      <w:noProof w:val="0"/>
      <w:color w:val="464749"/>
      <w:sz w:val="28"/>
    </w:rPr>
  </w:style>
  <w:style w:type="character" w:styleId="Hyperlink">
    <w:name w:val="Hyperlink"/>
    <w:uiPriority w:val="99"/>
    <w:unhideWhenUsed/>
    <w:rsid w:val="00486D33"/>
    <w:rPr>
      <w:color w:val="0000C0"/>
      <w:u w:val="single"/>
    </w:rPr>
  </w:style>
  <w:style w:type="paragraph" w:customStyle="1" w:styleId="Footer-DocumentTitleLeft">
    <w:name w:val="Footer - Document Title Left"/>
    <w:next w:val="Normal"/>
    <w:link w:val="Footer-DocumentTitleLeftCharChar"/>
    <w:autoRedefine/>
    <w:qFormat/>
    <w:rsid w:val="00486D33"/>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486D33"/>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486D33"/>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486D33"/>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486D33"/>
    <w:rPr>
      <w:rFonts w:eastAsia="Times New Roman" w:cstheme="minorHAnsi"/>
      <w:bCs/>
      <w:color w:val="404040"/>
      <w:kern w:val="22"/>
      <w:sz w:val="44"/>
      <w:szCs w:val="28"/>
    </w:rPr>
  </w:style>
  <w:style w:type="paragraph" w:customStyle="1" w:styleId="Header-SectionTitle">
    <w:name w:val="Header - Section Title"/>
    <w:basedOn w:val="Body"/>
    <w:autoRedefine/>
    <w:rsid w:val="00486D33"/>
    <w:pPr>
      <w:ind w:right="-284"/>
      <w:jc w:val="right"/>
    </w:pPr>
    <w:rPr>
      <w:color w:val="7F7F7F" w:themeColor="text1" w:themeTint="80"/>
      <w:sz w:val="16"/>
      <w:szCs w:val="16"/>
    </w:rPr>
  </w:style>
  <w:style w:type="paragraph" w:styleId="TOC3">
    <w:name w:val="toc 3"/>
    <w:basedOn w:val="Heading6"/>
    <w:next w:val="Normal"/>
    <w:uiPriority w:val="39"/>
    <w:rsid w:val="00486D33"/>
    <w:pPr>
      <w:spacing w:before="0" w:after="0" w:line="240" w:lineRule="auto"/>
      <w:ind w:left="567"/>
    </w:pPr>
    <w:rPr>
      <w:b w:val="0"/>
      <w:color w:val="0057B8"/>
    </w:rPr>
  </w:style>
  <w:style w:type="paragraph" w:styleId="TOC2">
    <w:name w:val="toc 2"/>
    <w:basedOn w:val="Heading5"/>
    <w:next w:val="Normal"/>
    <w:autoRedefine/>
    <w:uiPriority w:val="39"/>
    <w:unhideWhenUsed/>
    <w:rsid w:val="00486D33"/>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486D3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486D33"/>
  </w:style>
  <w:style w:type="character" w:customStyle="1" w:styleId="Heading3Char">
    <w:name w:val="Heading 3 Char"/>
    <w:basedOn w:val="DefaultParagraphFont"/>
    <w:link w:val="Heading3"/>
    <w:uiPriority w:val="9"/>
    <w:rsid w:val="00486D33"/>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486D33"/>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486D33"/>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486D33"/>
    <w:rPr>
      <w:rFonts w:eastAsia="Times New Roman" w:cstheme="minorHAnsi"/>
      <w:b/>
      <w:noProof/>
      <w:color w:val="464749"/>
      <w:kern w:val="22"/>
      <w:sz w:val="24"/>
      <w:szCs w:val="20"/>
      <w:lang w:eastAsia="en-AU"/>
    </w:rPr>
  </w:style>
  <w:style w:type="paragraph" w:customStyle="1" w:styleId="feature">
    <w:name w:val="feature"/>
    <w:basedOn w:val="Body"/>
    <w:qFormat/>
    <w:rsid w:val="00486D33"/>
    <w:pPr>
      <w:spacing w:before="240"/>
    </w:pPr>
    <w:rPr>
      <w:color w:val="0057B8"/>
    </w:rPr>
  </w:style>
  <w:style w:type="paragraph" w:styleId="Quote">
    <w:name w:val="Quote"/>
    <w:basedOn w:val="feature"/>
    <w:next w:val="Normal"/>
    <w:link w:val="QuoteChar"/>
    <w:uiPriority w:val="29"/>
    <w:qFormat/>
    <w:rsid w:val="00486D33"/>
    <w:pPr>
      <w:ind w:left="567" w:right="567"/>
    </w:pPr>
    <w:rPr>
      <w:i/>
      <w:color w:val="auto"/>
    </w:rPr>
  </w:style>
  <w:style w:type="character" w:customStyle="1" w:styleId="QuoteChar">
    <w:name w:val="Quote Char"/>
    <w:basedOn w:val="DefaultParagraphFont"/>
    <w:link w:val="Quote"/>
    <w:uiPriority w:val="29"/>
    <w:rsid w:val="00486D33"/>
    <w:rPr>
      <w:rFonts w:cstheme="minorHAnsi"/>
      <w:i/>
      <w:sz w:val="24"/>
      <w:szCs w:val="20"/>
    </w:rPr>
  </w:style>
  <w:style w:type="character" w:styleId="Emphasis">
    <w:name w:val="Emphasis"/>
    <w:uiPriority w:val="20"/>
    <w:qFormat/>
    <w:rsid w:val="00486D33"/>
    <w:rPr>
      <w:rFonts w:ascii="Arial" w:hAnsi="Arial"/>
      <w:b w:val="0"/>
      <w:i/>
      <w:color w:val="auto"/>
      <w:sz w:val="20"/>
    </w:rPr>
  </w:style>
  <w:style w:type="paragraph" w:customStyle="1" w:styleId="Bulletlist">
    <w:name w:val="Bullet list"/>
    <w:basedOn w:val="Body"/>
    <w:autoRedefine/>
    <w:rsid w:val="00BF4F83"/>
    <w:pPr>
      <w:numPr>
        <w:numId w:val="5"/>
      </w:numPr>
    </w:pPr>
  </w:style>
  <w:style w:type="table" w:customStyle="1" w:styleId="eHUBTable-WithTopandSideHeadings">
    <w:name w:val="eHUB Table - With Top and Side Headings"/>
    <w:basedOn w:val="TableNormal"/>
    <w:rsid w:val="00486D33"/>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86D33"/>
    <w:pPr>
      <w:numPr>
        <w:numId w:val="4"/>
      </w:numPr>
    </w:pPr>
  </w:style>
  <w:style w:type="paragraph" w:customStyle="1" w:styleId="Numberedlist">
    <w:name w:val="Numbered list"/>
    <w:basedOn w:val="ListNumber"/>
    <w:autoRedefine/>
    <w:rsid w:val="00486D33"/>
  </w:style>
  <w:style w:type="paragraph" w:customStyle="1" w:styleId="ReferenceCaption">
    <w:name w:val="Reference / Caption"/>
    <w:basedOn w:val="Body"/>
    <w:qFormat/>
    <w:rsid w:val="00486D33"/>
    <w:pPr>
      <w:spacing w:before="240" w:after="240"/>
    </w:pPr>
    <w:rPr>
      <w:color w:val="747679"/>
      <w:sz w:val="16"/>
      <w:szCs w:val="16"/>
    </w:rPr>
  </w:style>
  <w:style w:type="table" w:customStyle="1" w:styleId="eHUBTable-WithTopHeadings">
    <w:name w:val="eHUB Table - With Top Headings"/>
    <w:basedOn w:val="TableNormal"/>
    <w:rsid w:val="00486D33"/>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86D33"/>
    <w:rPr>
      <w:rFonts w:ascii="Arial" w:hAnsi="Arial"/>
      <w:b/>
      <w:color w:val="auto"/>
      <w:sz w:val="22"/>
      <w:szCs w:val="22"/>
      <w:lang w:eastAsia="en-AU"/>
    </w:rPr>
  </w:style>
  <w:style w:type="table" w:styleId="TableGrid">
    <w:name w:val="Table Grid"/>
    <w:basedOn w:val="TableNormal"/>
    <w:uiPriority w:val="39"/>
    <w:rsid w:val="00486D33"/>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486D33"/>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86D33"/>
    <w:pPr>
      <w:spacing w:beforeLines="60" w:afterLines="60"/>
      <w:ind w:left="170" w:right="170"/>
    </w:pPr>
    <w:rPr>
      <w:color w:val="auto"/>
    </w:rPr>
  </w:style>
  <w:style w:type="table" w:customStyle="1" w:styleId="Style1">
    <w:name w:val="Style1"/>
    <w:basedOn w:val="TableNormal"/>
    <w:uiPriority w:val="99"/>
    <w:rsid w:val="00486D3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486D3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486D33"/>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486D33"/>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486D33"/>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86D33"/>
    <w:rPr>
      <w:rFonts w:ascii="Tahoma" w:hAnsi="Tahoma" w:cs="Tahoma"/>
      <w:sz w:val="16"/>
      <w:szCs w:val="16"/>
    </w:rPr>
  </w:style>
  <w:style w:type="character" w:customStyle="1" w:styleId="BalloonTextChar">
    <w:name w:val="Balloon Text Char"/>
    <w:basedOn w:val="DefaultParagraphFont"/>
    <w:link w:val="BalloonText"/>
    <w:uiPriority w:val="99"/>
    <w:semiHidden/>
    <w:rsid w:val="00486D33"/>
    <w:rPr>
      <w:rFonts w:ascii="Tahoma" w:hAnsi="Tahoma" w:cs="Tahoma"/>
      <w:sz w:val="16"/>
      <w:szCs w:val="16"/>
    </w:rPr>
  </w:style>
  <w:style w:type="paragraph" w:styleId="TOCHeading">
    <w:name w:val="TOC Heading"/>
    <w:basedOn w:val="Heading1"/>
    <w:next w:val="Normal"/>
    <w:uiPriority w:val="39"/>
    <w:unhideWhenUsed/>
    <w:qFormat/>
    <w:rsid w:val="00486D33"/>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486D33"/>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486D33"/>
    <w:pPr>
      <w:tabs>
        <w:tab w:val="center" w:pos="4513"/>
        <w:tab w:val="right" w:pos="9026"/>
      </w:tabs>
    </w:pPr>
  </w:style>
  <w:style w:type="character" w:customStyle="1" w:styleId="HeaderChar">
    <w:name w:val="Header Char"/>
    <w:basedOn w:val="DefaultParagraphFont"/>
    <w:link w:val="Header"/>
    <w:rsid w:val="00486D33"/>
    <w:rPr>
      <w:rFonts w:cstheme="minorHAnsi"/>
      <w:sz w:val="24"/>
      <w:szCs w:val="20"/>
    </w:rPr>
  </w:style>
  <w:style w:type="paragraph" w:styleId="Footer">
    <w:name w:val="footer"/>
    <w:basedOn w:val="Normal"/>
    <w:link w:val="FooterChar"/>
    <w:uiPriority w:val="99"/>
    <w:unhideWhenUsed/>
    <w:rsid w:val="00486D33"/>
    <w:pPr>
      <w:tabs>
        <w:tab w:val="center" w:pos="4513"/>
        <w:tab w:val="right" w:pos="9026"/>
      </w:tabs>
    </w:pPr>
  </w:style>
  <w:style w:type="character" w:customStyle="1" w:styleId="FooterChar">
    <w:name w:val="Footer Char"/>
    <w:basedOn w:val="DefaultParagraphFont"/>
    <w:link w:val="Footer"/>
    <w:uiPriority w:val="99"/>
    <w:rsid w:val="00486D33"/>
    <w:rPr>
      <w:rFonts w:cstheme="minorHAnsi"/>
      <w:sz w:val="24"/>
      <w:szCs w:val="20"/>
    </w:rPr>
  </w:style>
  <w:style w:type="paragraph" w:styleId="Caption">
    <w:name w:val="caption"/>
    <w:basedOn w:val="ReferenceCaption"/>
    <w:next w:val="Normal"/>
    <w:link w:val="CaptionChar"/>
    <w:uiPriority w:val="35"/>
    <w:unhideWhenUsed/>
    <w:qFormat/>
    <w:rsid w:val="00486D33"/>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486D33"/>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486D33"/>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486D33"/>
    <w:rPr>
      <w:b w:val="0"/>
      <w:color w:val="0057B8"/>
      <w:sz w:val="14"/>
    </w:rPr>
  </w:style>
  <w:style w:type="character" w:styleId="FollowedHyperlink">
    <w:name w:val="FollowedHyperlink"/>
    <w:basedOn w:val="DefaultParagraphFont"/>
    <w:uiPriority w:val="99"/>
    <w:semiHidden/>
    <w:unhideWhenUsed/>
    <w:rsid w:val="00486D33"/>
    <w:rPr>
      <w:color w:val="800080" w:themeColor="followedHyperlink"/>
      <w:u w:val="single"/>
    </w:rPr>
  </w:style>
  <w:style w:type="paragraph" w:styleId="ListNumber">
    <w:name w:val="List Number"/>
    <w:basedOn w:val="Bulletlist"/>
    <w:uiPriority w:val="99"/>
    <w:unhideWhenUsed/>
    <w:rsid w:val="00486D33"/>
    <w:pPr>
      <w:numPr>
        <w:numId w:val="11"/>
      </w:numPr>
    </w:pPr>
  </w:style>
  <w:style w:type="paragraph" w:customStyle="1" w:styleId="Bodyfooter">
    <w:name w:val="Body footer"/>
    <w:basedOn w:val="Normal"/>
    <w:autoRedefine/>
    <w:qFormat/>
    <w:rsid w:val="00486D33"/>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486D33"/>
    <w:rPr>
      <w:rFonts w:cstheme="minorHAnsi"/>
      <w:color w:val="747679"/>
      <w:sz w:val="16"/>
      <w:szCs w:val="16"/>
    </w:rPr>
  </w:style>
  <w:style w:type="paragraph" w:customStyle="1" w:styleId="Bulletslist">
    <w:name w:val="Bullets list"/>
    <w:basedOn w:val="Normal"/>
    <w:link w:val="BulletslistChar"/>
    <w:rsid w:val="00486D33"/>
    <w:pPr>
      <w:numPr>
        <w:numId w:val="6"/>
      </w:numPr>
      <w:spacing w:after="40"/>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486D33"/>
    <w:rPr>
      <w:rFonts w:eastAsiaTheme="minorEastAsia" w:cstheme="minorHAnsi"/>
      <w:sz w:val="24"/>
      <w:szCs w:val="24"/>
      <w:lang w:val="en-US" w:bidi="en-US"/>
    </w:rPr>
  </w:style>
  <w:style w:type="paragraph" w:customStyle="1" w:styleId="Sectionname">
    <w:name w:val="Section name"/>
    <w:basedOn w:val="Normal"/>
    <w:link w:val="SectionnameChar"/>
    <w:qFormat/>
    <w:rsid w:val="00486D3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486D33"/>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486D33"/>
    <w:pPr>
      <w:ind w:left="720"/>
      <w:contextualSpacing/>
    </w:pPr>
  </w:style>
  <w:style w:type="paragraph" w:styleId="EndnoteText">
    <w:name w:val="endnote text"/>
    <w:basedOn w:val="Normal"/>
    <w:link w:val="EndnoteTextChar"/>
    <w:uiPriority w:val="99"/>
    <w:semiHidden/>
    <w:unhideWhenUsed/>
    <w:rsid w:val="00486D33"/>
    <w:rPr>
      <w:sz w:val="20"/>
    </w:rPr>
  </w:style>
  <w:style w:type="character" w:customStyle="1" w:styleId="EndnoteTextChar">
    <w:name w:val="Endnote Text Char"/>
    <w:basedOn w:val="DefaultParagraphFont"/>
    <w:link w:val="EndnoteText"/>
    <w:uiPriority w:val="99"/>
    <w:semiHidden/>
    <w:rsid w:val="00486D33"/>
    <w:rPr>
      <w:rFonts w:cstheme="minorHAnsi"/>
      <w:sz w:val="20"/>
      <w:szCs w:val="20"/>
    </w:rPr>
  </w:style>
  <w:style w:type="character" w:styleId="EndnoteReference">
    <w:name w:val="endnote reference"/>
    <w:basedOn w:val="DefaultParagraphFont"/>
    <w:uiPriority w:val="99"/>
    <w:semiHidden/>
    <w:unhideWhenUsed/>
    <w:rsid w:val="00486D33"/>
    <w:rPr>
      <w:vertAlign w:val="superscript"/>
    </w:rPr>
  </w:style>
  <w:style w:type="paragraph" w:styleId="FootnoteText">
    <w:name w:val="footnote text"/>
    <w:basedOn w:val="Normal"/>
    <w:link w:val="FootnoteTextChar"/>
    <w:uiPriority w:val="99"/>
    <w:semiHidden/>
    <w:unhideWhenUsed/>
    <w:rsid w:val="00486D33"/>
    <w:rPr>
      <w:sz w:val="20"/>
    </w:rPr>
  </w:style>
  <w:style w:type="character" w:customStyle="1" w:styleId="FootnoteTextChar">
    <w:name w:val="Footnote Text Char"/>
    <w:basedOn w:val="DefaultParagraphFont"/>
    <w:link w:val="FootnoteText"/>
    <w:uiPriority w:val="99"/>
    <w:semiHidden/>
    <w:rsid w:val="00486D33"/>
    <w:rPr>
      <w:rFonts w:cstheme="minorHAnsi"/>
      <w:sz w:val="20"/>
      <w:szCs w:val="20"/>
    </w:rPr>
  </w:style>
  <w:style w:type="character" w:styleId="FootnoteReference">
    <w:name w:val="footnote reference"/>
    <w:basedOn w:val="DefaultParagraphFont"/>
    <w:uiPriority w:val="99"/>
    <w:semiHidden/>
    <w:unhideWhenUsed/>
    <w:rsid w:val="00486D33"/>
    <w:rPr>
      <w:vertAlign w:val="superscript"/>
    </w:rPr>
  </w:style>
  <w:style w:type="character" w:styleId="CommentReference">
    <w:name w:val="annotation reference"/>
    <w:basedOn w:val="DefaultParagraphFont"/>
    <w:uiPriority w:val="99"/>
    <w:semiHidden/>
    <w:unhideWhenUsed/>
    <w:rsid w:val="00486D33"/>
    <w:rPr>
      <w:sz w:val="16"/>
      <w:szCs w:val="16"/>
    </w:rPr>
  </w:style>
  <w:style w:type="paragraph" w:styleId="CommentText">
    <w:name w:val="annotation text"/>
    <w:basedOn w:val="Normal"/>
    <w:link w:val="CommentTextChar"/>
    <w:uiPriority w:val="99"/>
    <w:semiHidden/>
    <w:unhideWhenUsed/>
    <w:rsid w:val="00486D33"/>
    <w:pPr>
      <w:spacing w:line="240" w:lineRule="auto"/>
    </w:pPr>
    <w:rPr>
      <w:sz w:val="20"/>
    </w:rPr>
  </w:style>
  <w:style w:type="character" w:customStyle="1" w:styleId="CommentTextChar">
    <w:name w:val="Comment Text Char"/>
    <w:basedOn w:val="DefaultParagraphFont"/>
    <w:link w:val="CommentText"/>
    <w:uiPriority w:val="99"/>
    <w:semiHidden/>
    <w:rsid w:val="00486D33"/>
    <w:rPr>
      <w:rFonts w:cstheme="minorHAnsi"/>
      <w:sz w:val="20"/>
      <w:szCs w:val="20"/>
    </w:rPr>
  </w:style>
  <w:style w:type="paragraph" w:styleId="CommentSubject">
    <w:name w:val="annotation subject"/>
    <w:basedOn w:val="CommentText"/>
    <w:next w:val="CommentText"/>
    <w:link w:val="CommentSubjectChar"/>
    <w:uiPriority w:val="99"/>
    <w:semiHidden/>
    <w:unhideWhenUsed/>
    <w:rsid w:val="00486D33"/>
    <w:rPr>
      <w:b/>
      <w:bCs/>
    </w:rPr>
  </w:style>
  <w:style w:type="character" w:customStyle="1" w:styleId="CommentSubjectChar">
    <w:name w:val="Comment Subject Char"/>
    <w:basedOn w:val="CommentTextChar"/>
    <w:link w:val="CommentSubject"/>
    <w:uiPriority w:val="99"/>
    <w:semiHidden/>
    <w:rsid w:val="00486D33"/>
    <w:rPr>
      <w:rFonts w:cstheme="minorHAnsi"/>
      <w:b/>
      <w:bCs/>
      <w:sz w:val="20"/>
      <w:szCs w:val="20"/>
    </w:rPr>
  </w:style>
  <w:style w:type="table" w:customStyle="1" w:styleId="StyleTD">
    <w:name w:val="StyleTD"/>
    <w:basedOn w:val="TableNormal"/>
    <w:uiPriority w:val="99"/>
    <w:rsid w:val="00486D33"/>
    <w:pPr>
      <w:spacing w:before="120" w:after="120" w:line="300" w:lineRule="auto"/>
    </w:pPr>
    <w:tblPr/>
    <w:tcPr>
      <w:vAlign w:val="center"/>
    </w:tcPr>
  </w:style>
  <w:style w:type="table" w:styleId="GridTable1Light">
    <w:name w:val="Grid Table 1 Light"/>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486D33"/>
    <w:pPr>
      <w:spacing w:after="0" w:line="240" w:lineRule="auto"/>
    </w:pPr>
    <w:tblPr/>
  </w:style>
  <w:style w:type="paragraph" w:customStyle="1" w:styleId="Guidetext">
    <w:name w:val="Guide text"/>
    <w:basedOn w:val="Normal"/>
    <w:link w:val="GuidetextChar"/>
    <w:qFormat/>
    <w:rsid w:val="00486D33"/>
    <w:rPr>
      <w:i/>
      <w:color w:val="FF0000"/>
    </w:rPr>
  </w:style>
  <w:style w:type="table" w:styleId="TableGridLight">
    <w:name w:val="Grid Table Light"/>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486D33"/>
    <w:rPr>
      <w:rFonts w:cstheme="minorHAnsi"/>
      <w:i/>
      <w:color w:val="FF0000"/>
      <w:sz w:val="24"/>
      <w:szCs w:val="20"/>
    </w:rPr>
  </w:style>
  <w:style w:type="table" w:styleId="TableGrid1">
    <w:name w:val="Table Grid 1"/>
    <w:basedOn w:val="TableNormal"/>
    <w:uiPriority w:val="99"/>
    <w:semiHidden/>
    <w:unhideWhenUsed/>
    <w:rsid w:val="00486D3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486D33"/>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486D33"/>
    <w:rPr>
      <w:rFonts w:cstheme="minorHAnsi"/>
      <w:sz w:val="24"/>
      <w:szCs w:val="20"/>
    </w:rPr>
  </w:style>
  <w:style w:type="paragraph" w:customStyle="1" w:styleId="SmallerText-Black">
    <w:name w:val="Smaller Text - Black"/>
    <w:basedOn w:val="Normal"/>
    <w:link w:val="SmallerText-BlackChar"/>
    <w:qFormat/>
    <w:rsid w:val="00486D3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486D33"/>
    <w:rPr>
      <w:rFonts w:ascii="Calibri" w:eastAsiaTheme="minorEastAsia" w:hAnsi="Calibri"/>
      <w:sz w:val="20"/>
      <w:szCs w:val="24"/>
      <w:lang w:val="en-US" w:bidi="en-US"/>
    </w:rPr>
  </w:style>
  <w:style w:type="character" w:customStyle="1" w:styleId="normaltextrun1">
    <w:name w:val="normaltextrun1"/>
    <w:basedOn w:val="DefaultParagraphFont"/>
    <w:rsid w:val="004701FE"/>
  </w:style>
  <w:style w:type="character" w:styleId="Strong">
    <w:name w:val="Strong"/>
    <w:basedOn w:val="DefaultParagraphFont"/>
    <w:uiPriority w:val="22"/>
    <w:qFormat/>
    <w:rsid w:val="00682864"/>
    <w:rPr>
      <w:b/>
      <w:bCs/>
    </w:rPr>
  </w:style>
  <w:style w:type="table" w:customStyle="1" w:styleId="GridTable1Light1">
    <w:name w:val="Grid Table 1 Light1"/>
    <w:basedOn w:val="TableNormal"/>
    <w:uiPriority w:val="46"/>
    <w:rsid w:val="00486D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486D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486D33"/>
    <w:pPr>
      <w:widowControl w:val="0"/>
      <w:tabs>
        <w:tab w:val="clear" w:pos="284"/>
      </w:tabs>
      <w:spacing w:after="0" w:line="240" w:lineRule="auto"/>
      <w:ind w:left="103"/>
    </w:pPr>
    <w:rPr>
      <w:rFonts w:ascii="Calibri" w:eastAsia="Calibri" w:hAnsi="Calibri" w:cs="Calibri"/>
      <w:sz w:val="22"/>
      <w:szCs w:val="22"/>
      <w:lang w:val="en-US"/>
    </w:rPr>
  </w:style>
  <w:style w:type="character" w:styleId="PlaceholderText">
    <w:name w:val="Placeholder Text"/>
    <w:basedOn w:val="DefaultParagraphFont"/>
    <w:uiPriority w:val="99"/>
    <w:semiHidden/>
    <w:rsid w:val="00E32D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0641">
      <w:bodyDiv w:val="1"/>
      <w:marLeft w:val="0"/>
      <w:marRight w:val="0"/>
      <w:marTop w:val="0"/>
      <w:marBottom w:val="0"/>
      <w:divBdr>
        <w:top w:val="none" w:sz="0" w:space="0" w:color="auto"/>
        <w:left w:val="none" w:sz="0" w:space="0" w:color="auto"/>
        <w:bottom w:val="none" w:sz="0" w:space="0" w:color="auto"/>
        <w:right w:val="none" w:sz="0" w:space="0" w:color="auto"/>
      </w:divBdr>
    </w:div>
    <w:div w:id="1007711255">
      <w:bodyDiv w:val="1"/>
      <w:marLeft w:val="0"/>
      <w:marRight w:val="0"/>
      <w:marTop w:val="0"/>
      <w:marBottom w:val="0"/>
      <w:divBdr>
        <w:top w:val="none" w:sz="0" w:space="0" w:color="auto"/>
        <w:left w:val="none" w:sz="0" w:space="0" w:color="auto"/>
        <w:bottom w:val="none" w:sz="0" w:space="0" w:color="auto"/>
        <w:right w:val="none" w:sz="0" w:space="0" w:color="auto"/>
      </w:divBdr>
    </w:div>
    <w:div w:id="1076434238">
      <w:bodyDiv w:val="1"/>
      <w:marLeft w:val="0"/>
      <w:marRight w:val="0"/>
      <w:marTop w:val="0"/>
      <w:marBottom w:val="0"/>
      <w:divBdr>
        <w:top w:val="none" w:sz="0" w:space="0" w:color="auto"/>
        <w:left w:val="none" w:sz="0" w:space="0" w:color="auto"/>
        <w:bottom w:val="none" w:sz="0" w:space="0" w:color="auto"/>
        <w:right w:val="none" w:sz="0" w:space="0" w:color="auto"/>
      </w:divBdr>
    </w:div>
    <w:div w:id="145498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share.tafensw.edu.au/share/items/73f2bb48-c457-4fe9-96cf-618ee5f5f2bc/0/?attachment.uuid=c7103fff-d751-4918-af8a-4e44aa4f5625"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share.tafensw.edu.au/share/items/73f2bb48-c457-4fe9-96cf-618ee5f5f2bc/0/?attachment.uuid=c7103fff-d751-4918-af8a-4e44aa4f5625"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73f2bb48-c457-4fe9-96cf-618ee5f5f2bc/0/?attachment.uuid=2bbeb148-09a8-4884-871c-c95138fe38bf"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73f2bb48-c457-4fe9-96cf-618ee5f5f2bc/0/?attachment.uuid=c7103fff-d751-4918-af8a-4e44aa4f5625"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73f2bb48-c457-4fe9-96cf-618ee5f5f2bc/0/?attachment.uuid=2bbeb148-09a8-4884-871c-c95138fe38bf"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4A8B78DF7485C8C0764B3E274037A"/>
        <w:category>
          <w:name w:val="General"/>
          <w:gallery w:val="placeholder"/>
        </w:category>
        <w:types>
          <w:type w:val="bbPlcHdr"/>
        </w:types>
        <w:behaviors>
          <w:behavior w:val="content"/>
        </w:behaviors>
        <w:guid w:val="{F89BD0E9-17A2-4E76-A175-5EC52CBC1611}"/>
      </w:docPartPr>
      <w:docPartBody>
        <w:p w:rsidR="00865181" w:rsidRDefault="0021232E">
          <w:r w:rsidRPr="00C8306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32E"/>
    <w:rsid w:val="0021232E"/>
    <w:rsid w:val="008651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32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3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A63B65794E8D649A501BA38CF26B3B8" ma:contentTypeVersion="10" ma:contentTypeDescription="Create a new document." ma:contentTypeScope="" ma:versionID="b508d11e0e8d8edf23605acfd8abb4ad">
  <xsd:schema xmlns:xsd="http://www.w3.org/2001/XMLSchema" xmlns:xs="http://www.w3.org/2001/XMLSchema" xmlns:p="http://schemas.microsoft.com/office/2006/metadata/properties" xmlns:ns2="28822154-e95a-4391-87fc-c843afe155b8" targetNamespace="http://schemas.microsoft.com/office/2006/metadata/properties" ma:root="true" ma:fieldsID="83807c4cbf5e51128a7b2c99f8bcf1d9" ns2:_="">
    <xsd:import namespace="28822154-e95a-4391-87fc-c843afe155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822154-e95a-4391-87fc-c843afe15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10E779FB-1225-4334-B187-E13B34EE50AA}">
  <ds:schemaRefs>
    <ds:schemaRef ds:uri="http://schemas.openxmlformats.org/officeDocument/2006/bibliography"/>
  </ds:schemaRefs>
</ds:datastoreItem>
</file>

<file path=customXml/itemProps3.xml><?xml version="1.0" encoding="utf-8"?>
<ds:datastoreItem xmlns:ds="http://schemas.openxmlformats.org/officeDocument/2006/customXml" ds:itemID="{087A6F0D-7ACD-4888-8682-7A5F758B2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822154-e95a-4391-87fc-c843afe155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purl.org/dc/elements/1.1/"/>
    <ds:schemaRef ds:uri="http://schemas.microsoft.com/office/2006/metadata/properties"/>
    <ds:schemaRef ds:uri="389f41fd-c1fd-42a7-9d73-f4e35625c4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798198a-4fbf-42be-8530-1d0c80d0fe6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11</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Cl_Scripting_AE_Pro_1of3</vt:lpstr>
    </vt:vector>
  </TitlesOfParts>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Cl_Scripting_AE_Pro_1of3</dc:title>
  <dc:subject/>
  <dc:creator/>
  <cp:keywords/>
  <dc:description/>
  <cp:lastModifiedBy/>
  <cp:revision>1</cp:revision>
  <dcterms:created xsi:type="dcterms:W3CDTF">2021-09-11T01:04:00Z</dcterms:created>
  <dcterms:modified xsi:type="dcterms:W3CDTF">2021-09-11T01:04:00Z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0x0101002A63B65794E8D649A501BA38CF26B3B8</vt:lpwstr>
  </property>
  <property fmtid="{D5CDD505-2E9C-101B-9397-08002B2CF9AE}" pid="3" name="MSIP_Label_1124e982-4ed1-4819-8c70-4a27f3d38393_Enabled">
    <vt:lpwstr>true</vt:lpwstr>
  </property>
  <property fmtid="{D5CDD505-2E9C-101B-9397-08002B2CF9AE}" pid="4" name="MSIP_Label_1124e982-4ed1-4819-8c70-4a27f3d38393_SetDate">
    <vt:lpwstr>2020-01-05T23:55:47Z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a382d5f1-47b4-4d7f-9842-00006d900df6</vt:lpwstr>
  </property>
  <property fmtid="{D5CDD505-2E9C-101B-9397-08002B2CF9AE}" pid="9" name="MSIP_Label_1124e982-4ed1-4819-8c70-4a27f3d38393_ContentBits">
    <vt:lpwstr>0</vt:lpwstr>
  </property>
  <property fmtid="{D5CDD505-2E9C-101B-9397-08002B2CF9AE}" pid="10" name="Order">
    <vt:r8>4705400</vt:r8>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TemplateUrl">
    <vt:lpwstr/>
  </property>
  <property fmtid="{D5CDD505-2E9C-101B-9397-08002B2CF9AE}" pid="15" name="_CopySource">
    <vt:lpwstr>https://tafensw.sharepoint.com/teams/et-sp-tbs/pd/Shared Documents/TBS_19_017/01_Develop/Cl_Scripting/QA3/Cl_Scripting_AE_Pro_1of3.docx</vt:lpwstr>
  </property>
</Properties>
</file>